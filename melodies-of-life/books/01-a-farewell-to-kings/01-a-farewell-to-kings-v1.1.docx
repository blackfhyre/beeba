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A76529"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A76529"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A76529"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A76529"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A76529"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A76529"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A76529"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A76529"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A76529"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A76529"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A76529"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A76529"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A76529"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A76529"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A76529"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EF7EB3" w:rsidRDefault="00EF7EB3" w:rsidP="000E54A4">
      <w:pPr>
        <w:pStyle w:val="ChapterName"/>
      </w:pPr>
    </w:p>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Default="00EF7EB3" w:rsidP="00EF7EB3">
      <w:pPr>
        <w:sectPr w:rsidR="00EF7EB3" w:rsidSect="009F7DA5">
          <w:headerReference w:type="default" r:id="rId7"/>
          <w:headerReference w:type="first" r:id="rId8"/>
          <w:pgSz w:w="12240" w:h="15840" w:code="1"/>
          <w:pgMar w:top="1440" w:right="1440" w:bottom="1440" w:left="1440" w:header="1440" w:footer="720" w:gutter="0"/>
          <w:pgNumType w:fmt="upperRoman" w:chapStyle="1"/>
          <w:cols w:space="720"/>
          <w:titlePg/>
          <w:docGrid w:linePitch="360"/>
        </w:sectPr>
      </w:pPr>
    </w:p>
    <w:p w:rsidR="00D22CB9" w:rsidRPr="000E54A4" w:rsidRDefault="0031464A" w:rsidP="000E54A4">
      <w:pPr>
        <w:pStyle w:val="ChapterName"/>
      </w:pPr>
      <w:r>
        <w:lastRenderedPageBreak/>
        <w:t>Prologue</w:t>
      </w:r>
    </w:p>
    <w:p w:rsidR="00596D10" w:rsidRDefault="00A76529"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capture of King Hansi of Tanelorn</w:t>
          </w:r>
        </w:sdtContent>
      </w:sdt>
    </w:p>
    <w:p w:rsidR="00CD2595" w:rsidRDefault="00A76529"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A76529"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r w:rsidR="00E41072">
        <w:t>Jeifer</w:t>
      </w:r>
      <w:r>
        <w:t xml:space="preserve">’s loud and offensive obscenities as he slammed back steins with his friends. The beads of sweat ran down his face like rain drops on a window as he made his mates gasp in laughs. Serge caught the anxious look on </w:t>
      </w:r>
      <w:r w:rsidR="00E41072">
        <w:lastRenderedPageBreak/>
        <w:t>Aezi</w:t>
      </w:r>
      <w:r>
        <w:t xml:space="preserve">’s olive face as he scanned the room in between his cackles at </w:t>
      </w:r>
      <w:r w:rsidR="00E41072">
        <w:t>Jeifer</w:t>
      </w:r>
      <w:r>
        <w:t>’s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confetti of broken glass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cats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r w:rsidR="0052508D">
        <w:t>Gimza</w:t>
      </w:r>
      <w:r>
        <w:t>’s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fiends,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night they would fall with</w:t>
      </w:r>
      <w:r w:rsidR="009112B3">
        <w:t xml:space="preserve"> it.</w:t>
      </w:r>
      <w:r w:rsidR="00477E06">
        <w:t xml:space="preserve"> Still, Serge led the 8 on an attempt to make it to the castle walls, but it was to no avail.</w:t>
      </w:r>
      <w:r w:rsidR="002C4B0B">
        <w:t xml:space="preserve"> Even Aezi’s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r>
        <w:t xml:space="preserve">was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xml:space="preserve">”, Jeifer japed. “Next you’ll say they rode in with </w:t>
      </w:r>
      <w:r w:rsidRPr="00B5145E">
        <w:t xml:space="preserve">Chandrian, Trollocs, Wulfen, and </w:t>
      </w:r>
      <w:r>
        <w:t>the fae as well! What do I look like, a damn half-wit Zid.”</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
    <w:p w:rsidR="00D87D16" w:rsidRDefault="00D87D16" w:rsidP="007B67C7">
      <w:pPr>
        <w:pStyle w:val="BodyText"/>
        <w:ind w:firstLine="720"/>
      </w:pPr>
      <w:r>
        <w:t xml:space="preserve">“A mad wizard? That makes no sense” Jeifer said, now more argumentive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glimpse. Everyone! Now do we want to stand here all night and argue while these scum catch up and fuck us to death? Or are we going to find shelter you blithering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“Now who’s going to get fucked to death?”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
    <w:p w:rsidR="00C21BEC" w:rsidRDefault="00C21BEC" w:rsidP="00AC565C">
      <w:pPr>
        <w:pStyle w:val="BodyText"/>
        <w:ind w:firstLine="720"/>
      </w:pPr>
      <w:r>
        <w:t xml:space="preserve">“From Zek?!” Jeif laughed. “Did you bring back some scrael as well? He must have been drinking more than I. We can’t be jerk-“He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“Right right”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r w:rsidR="001C096C">
        <w:t xml:space="preserve">Collaborating magicks together was as easy as having a </w:t>
      </w:r>
      <w:r w:rsidR="001C096C">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w:t>
      </w:r>
      <w:r w:rsidR="003B37B8">
        <w:t xml:space="preserve">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w:t>
      </w:r>
      <w:r w:rsidR="000C7FA8">
        <w:t xml:space="preserve"> included, as he’d fought alongside them hitherto.</w:t>
      </w:r>
    </w:p>
    <w:p w:rsidR="001345E3" w:rsidRDefault="000C7FA8" w:rsidP="00310CBD">
      <w:pPr>
        <w:pStyle w:val="BodyText"/>
        <w:ind w:firstLine="720"/>
        <w:rPr>
          <w:color w:val="FF0000"/>
        </w:rPr>
      </w:pPr>
      <w:r>
        <w:t>The ash blackened skeleton roared in the night as the company engaged it in its lunacy. Its furnace ridden eyes blazed as the frame of the atrocity towered over their congregation. It let out another screech as f</w:t>
      </w:r>
      <w:r w:rsidR="00A13A05">
        <w:t>lame</w:t>
      </w:r>
      <w:r>
        <w:t xml:space="preserve"> ascended directly toward them</w:t>
      </w:r>
      <w:r w:rsidR="00A13A05">
        <w:t xml:space="preserve"> amassing from the mouth of its colossal head. The coalition split in two, surrounding the goliath; Serge, Gimza, and Zid focusing on the torso and head as Jeif aligned himself perfectly behind it for maximum efficacy. Aezi, Qel, and Ylle were still allied in their </w:t>
      </w:r>
      <w:r w:rsidR="00E61077">
        <w:t xml:space="preserve">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w:t>
      </w:r>
      <w:r w:rsidR="00310CBD">
        <w:t>on the foe’s joints initiating from their shadowed friend, his wolf buddy galloping upon the skeleton tearing at every stride.</w:t>
      </w:r>
      <w:r w:rsidR="00160ED8" w:rsidRPr="00422870">
        <w:rPr>
          <w:color w:val="FF0000"/>
        </w:rPr>
        <w:t xml:space="preserve"> No one </w:t>
      </w:r>
      <w:r w:rsidR="00160ED8" w:rsidRPr="00422870">
        <w:rPr>
          <w:color w:val="FF0000"/>
        </w:rPr>
        <w:lastRenderedPageBreak/>
        <w:t xml:space="preserve">could say how long the battle raged as the skeleton fell to the ground in one final gasp for air </w:t>
      </w:r>
      <w:r w:rsidR="00382D94" w:rsidRPr="00422870">
        <w:rPr>
          <w:color w:val="FF0000"/>
        </w:rPr>
        <w:t>as</w:t>
      </w:r>
      <w:r w:rsidR="00160ED8" w:rsidRPr="00422870">
        <w:rPr>
          <w:color w:val="FF0000"/>
        </w:rPr>
        <w:t xml:space="preserve"> a final hammer of flames crushing it to the earth.</w:t>
      </w:r>
      <w:r w:rsidR="00382D94" w:rsidRPr="00422870">
        <w:rPr>
          <w:color w:val="FF0000"/>
        </w:rPr>
        <w:t xml:space="preserve"> </w:t>
      </w:r>
    </w:p>
    <w:p w:rsidR="00422870" w:rsidRDefault="00422870" w:rsidP="00310CBD">
      <w:pPr>
        <w:pStyle w:val="BodyText"/>
        <w:ind w:firstLine="720"/>
      </w:pPr>
      <w:r>
        <w:t xml:space="preserve">From the cloud of ash out arose the 4 warriors, covered in grey head to foot. “It’s right dead!” Zid announced happily. His white teeth could be seen through the smoke colored film concealing him elsewise. </w:t>
      </w:r>
    </w:p>
    <w:p w:rsidR="00422870" w:rsidRDefault="00422870" w:rsidP="00310CBD">
      <w:pPr>
        <w:pStyle w:val="BodyText"/>
        <w:ind w:firstLine="720"/>
      </w:pPr>
      <w:r>
        <w:t xml:space="preserve">Before the dust could settle, Aezi darted to the corpse, taking samples from what seemed like each and every bone. “There isn’t even a brain.” He called from the haze, which seemed to be diffusing out to the entire grounds by now. </w:t>
      </w:r>
      <w:r w:rsidR="00846B23">
        <w:t>Aezi could be heard muttering to himself where the ash was still dense. It was not ash that enclosed the night, but a heavy veil of fog which appeared to encase the entire city.</w:t>
      </w:r>
    </w:p>
    <w:p w:rsidR="00846B23" w:rsidRDefault="00846B23" w:rsidP="00310CBD">
      <w:pPr>
        <w:pStyle w:val="BodyText"/>
        <w:ind w:firstLine="720"/>
      </w:pPr>
      <w:r>
        <w:t>“Don’t tarry man!” Serge directed to the wizard, who now did don his immense sunburned hat; it could be faintly seen now as the ash almost completely settled to the ground around the corpse. “We’ve to reinforce the barn so we can get some rest.”</w:t>
      </w:r>
    </w:p>
    <w:p w:rsidR="007B72B8" w:rsidRDefault="00846B23" w:rsidP="00310CBD">
      <w:pPr>
        <w:pStyle w:val="BodyText"/>
        <w:ind w:firstLine="720"/>
      </w:pPr>
      <w: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Pr>
          <w:i/>
          <w:iCs/>
        </w:rPr>
        <w:t xml:space="preserve">Diablos </w:t>
      </w:r>
      <w:r>
        <w:t xml:space="preserve">would rather run head into a fire than approach these wards. I’ve the best in the land.” He muttered some </w:t>
      </w:r>
      <w:r w:rsidR="007B72B8">
        <w:t>incantation and appeared satisfied. “Tis safe.”</w:t>
      </w:r>
    </w:p>
    <w:p w:rsidR="00846B23" w:rsidRDefault="007B72B8" w:rsidP="00310CBD">
      <w:pPr>
        <w:pStyle w:val="BodyText"/>
        <w:ind w:firstLine="720"/>
      </w:pPr>
      <w:r>
        <w:t>“Just who are you?” Jeif asked the man apprehensively. “Wards and all – Aezi can you even make a ward?” Aezi is the most skilled wizard in the University, or was until tonight when the whole of it likely lay in ash and ruin.</w:t>
      </w:r>
    </w:p>
    <w:p w:rsidR="007B72B8" w:rsidRDefault="007B72B8" w:rsidP="00310CBD">
      <w:pPr>
        <w:pStyle w:val="BodyText"/>
        <w:ind w:firstLine="720"/>
      </w:pPr>
      <w:r>
        <w:lastRenderedPageBreak/>
        <w:t xml:space="preserve">“I’ve studied wards, but there’s been no use for centuries except to thwart eavesdropping or prevent spying or the like. Who’ve thought we’d need it for the next thousand years? I suppose it is a blunder on our part. If the city was warded against </w:t>
      </w:r>
      <w:r>
        <w:rPr>
          <w:i/>
          <w:iCs/>
        </w:rPr>
        <w:t xml:space="preserve">diablos </w:t>
      </w:r>
      <w:r>
        <w:t>this would have been impossible.” He said as he looked back on his fallen home.</w:t>
      </w:r>
    </w:p>
    <w:p w:rsidR="007B72B8" w:rsidRDefault="007B72B8" w:rsidP="00310CBD">
      <w:pPr>
        <w:pStyle w:val="BodyText"/>
        <w:ind w:firstLine="720"/>
      </w:pPr>
      <w:r>
        <w:t xml:space="preserve">“Yeah </w:t>
      </w:r>
      <w:r>
        <w:rPr>
          <w:i/>
          <w:iCs/>
        </w:rPr>
        <w:t>who</w:t>
      </w:r>
      <w:r>
        <w:t xml:space="preserve"> would’ve thought” Jeif accused as he eyes the newcomer once again.</w:t>
      </w:r>
    </w:p>
    <w:p w:rsidR="007B72B8" w:rsidRDefault="007B72B8" w:rsidP="00310CBD">
      <w:pPr>
        <w:pStyle w:val="BodyText"/>
        <w:ind w:firstLine="720"/>
      </w:pPr>
      <w:r>
        <w:t>“Enough again. We need to get inside the barn.” Serge complained as if talking to a child. “You can bitch in there where it’s safe.”</w:t>
      </w:r>
    </w:p>
    <w:p w:rsidR="007B72B8" w:rsidRDefault="007B72B8" w:rsidP="00310CBD">
      <w:pPr>
        <w:pStyle w:val="BodyText"/>
        <w:ind w:firstLine="720"/>
      </w:pPr>
      <w:r>
        <w:t xml:space="preserve">“Why should we believe it’s safe in there after he said some words to </w:t>
      </w:r>
      <w:r w:rsidR="000A283B">
        <w:t xml:space="preserve">some </w:t>
      </w:r>
      <w:r w:rsidR="000A283B">
        <w:rPr>
          <w:i/>
          <w:iCs/>
        </w:rPr>
        <w:t>relics.</w:t>
      </w:r>
      <w:r w:rsidR="000A283B">
        <w:t xml:space="preserve"> It could be a trap. Aezi or Qeles should make sure it’s safe for sure.” Jeif barked back.</w:t>
      </w:r>
    </w:p>
    <w:p w:rsidR="000A283B" w:rsidRDefault="000A283B" w:rsidP="00310CBD">
      <w:pPr>
        <w:pStyle w:val="BodyText"/>
        <w:ind w:firstLine="720"/>
      </w:pPr>
      <w:r>
        <w:t>But Aezi was already considering the wards, unable to contain his excitement. “These are incantations even I can’t comprehend, they’re considerably more advanced than I’ve encountered even in the libraries of the University. Just astounding!”</w:t>
      </w:r>
    </w:p>
    <w:p w:rsidR="000A283B" w:rsidRDefault="000A283B" w:rsidP="00310CBD">
      <w:pPr>
        <w:pStyle w:val="BodyText"/>
        <w:ind w:firstLine="720"/>
      </w:pPr>
      <w:r>
        <w:t>“But are they safe? Can we- “Jeif was cut off as Gimza cut in.</w:t>
      </w:r>
    </w:p>
    <w:p w:rsidR="000A283B" w:rsidRDefault="000A283B" w:rsidP="00310CBD">
      <w:pPr>
        <w:pStyle w:val="BodyText"/>
        <w:ind w:firstLine="720"/>
      </w:pPr>
      <w:r>
        <w:t xml:space="preserve">“Come now you simpleton they’re safe, look him and Serge are already inside. Have a hint.” Gimza stated as he followed the rest of the group in ahead of Jeifer. </w:t>
      </w:r>
    </w:p>
    <w:p w:rsidR="000A283B" w:rsidRDefault="000A283B" w:rsidP="00310CBD">
      <w:pPr>
        <w:pStyle w:val="BodyText"/>
        <w:ind w:firstLine="720"/>
      </w:pPr>
      <w:r>
        <w:t xml:space="preserve">Inside, a fire blazed in the hearth and the two had already arranged seating about the </w:t>
      </w:r>
      <w:r w:rsidR="00CE7D2F">
        <w:t>inglenook. “Have a set, listen to what … We haven’t got your name.” Serge motioned to the outsider.</w:t>
      </w:r>
    </w:p>
    <w:p w:rsidR="00CE7D2F" w:rsidRDefault="00CE7D2F" w:rsidP="00310CBD">
      <w:pPr>
        <w:pStyle w:val="BodyText"/>
        <w:ind w:firstLine="720"/>
      </w:pPr>
      <w:r>
        <w:t>“I guess now is an appropriate time to introduce myself. I am Shadow, I am from the once established republic of Taedas.”</w:t>
      </w:r>
    </w:p>
    <w:p w:rsidR="00CE7D2F" w:rsidRDefault="00CE7D2F" w:rsidP="00310CBD">
      <w:pPr>
        <w:pStyle w:val="BodyText"/>
        <w:ind w:firstLine="720"/>
      </w:pPr>
      <w:r>
        <w:lastRenderedPageBreak/>
        <w:t xml:space="preserve">“Taedas? Is that a real place? Isn’t that where ninjas were supposed to have once trained? I always thought it was fiction, you know, from the novels.” </w:t>
      </w:r>
      <w:r w:rsidR="00F80B28">
        <w:t>Zid asked.</w:t>
      </w:r>
    </w:p>
    <w:p w:rsidR="00F80B28" w:rsidRDefault="00F80B28" w:rsidP="00310CBD">
      <w:pPr>
        <w:pStyle w:val="BodyText"/>
        <w:ind w:firstLine="720"/>
      </w:pPr>
      <w:r>
        <w:t xml:space="preserve">“I never paid attention in history.” Jeifer scoffed “A village of ninjas? What is this – </w:t>
      </w:r>
      <w:r>
        <w:rPr>
          <w:i/>
          <w:iCs/>
        </w:rPr>
        <w:t>The Chrono Tales</w:t>
      </w:r>
      <w:r>
        <w:t>?” he laughed.</w:t>
      </w:r>
    </w:p>
    <w:p w:rsidR="000D535E" w:rsidRDefault="000D535E" w:rsidP="002B1265">
      <w:pPr>
        <w:pStyle w:val="BodyText"/>
        <w:ind w:firstLine="720"/>
      </w:pPr>
      <w:r>
        <w:t xml:space="preserve">Shadow cleared his throat to quiet the room. “My village of </w:t>
      </w:r>
      <w:r>
        <w:rPr>
          <w:i/>
          <w:iCs/>
        </w:rPr>
        <w:t>yes, ninjas</w:t>
      </w:r>
      <w:r>
        <w:t xml:space="preserve"> once resided in the </w:t>
      </w:r>
      <w:r w:rsidR="009F2FA2">
        <w:t xml:space="preserve">eastern forest of </w:t>
      </w:r>
      <w:r w:rsidR="009F2FA2">
        <w:sym w:font="Symbol" w:char="F061"/>
      </w:r>
      <w:r w:rsidR="009F2FA2">
        <w:sym w:font="Symbol" w:char="F062"/>
      </w:r>
      <w:r w:rsidR="002B1265">
        <w:t xml:space="preserve">. We lived in peaceful seclusion from the rest of Aetatis until about 4 years ago. That was when something happened, it was almost as if the forest around us was rejecting our residence; almost as if as a whole it was consciously inhibiting our existence. We sent out scouts to the rest of Aetatis, myself included. I returned 8 moons later with what I experienced, but I could not find Taedas. It was as if it had never existed, I traced over its location to my wit’s end to no avail. It wasn’t easy, but I tracked </w:t>
      </w:r>
      <w:r w:rsidR="002B1265">
        <w:rPr>
          <w:i/>
          <w:iCs/>
        </w:rPr>
        <w:t xml:space="preserve">something </w:t>
      </w:r>
      <w:r w:rsidR="002B1265">
        <w:t>northeast into Zek. My senses told me that it was not my companions, but I had to follow it anyway. Once in Zek physicks act awry, causing it nearly impossible to track anything</w:t>
      </w:r>
      <w:r w:rsidR="0051760D">
        <w:t xml:space="preserve"> and the sensation of always being watched is always evident</w:t>
      </w:r>
      <w:r w:rsidR="002B1265">
        <w:t xml:space="preserve">, </w:t>
      </w:r>
      <w:r w:rsidR="0051760D">
        <w:t>the trail was almost immediately lost</w:t>
      </w:r>
      <w:r w:rsidR="002B1265">
        <w:t xml:space="preserve"> but </w:t>
      </w:r>
      <w:r w:rsidR="0051760D">
        <w:t xml:space="preserve">I </w:t>
      </w:r>
      <w:r w:rsidR="002B1265">
        <w:t xml:space="preserve">saw they headed north towards the mountains. </w:t>
      </w:r>
      <w:r w:rsidR="00CF3859">
        <w:t>T</w:t>
      </w:r>
      <w:r w:rsidR="002B1265">
        <w:t xml:space="preserve">he closer I got to the mountains, the more skewwhiff </w:t>
      </w:r>
      <w:r w:rsidR="00CF3859">
        <w:t xml:space="preserve">the environment became, twisted trees and stunted shrubs; mutated rabid animals with glowing eyes or all colors. </w:t>
      </w:r>
      <w:r w:rsidR="00CF3859">
        <w:t>I spent months in and out of Zek</w:t>
      </w:r>
      <w:r w:rsidR="00637E5E">
        <w:t xml:space="preserve"> with my boy Wind</w:t>
      </w:r>
      <w:r w:rsidR="00CF3859">
        <w:t xml:space="preserve">, one cannot spend an extended amount of time </w:t>
      </w:r>
      <w:r w:rsidR="00637E5E">
        <w:t>with</w:t>
      </w:r>
      <w:r w:rsidR="00CF3859">
        <w:t xml:space="preserve">in the </w:t>
      </w:r>
      <w:r w:rsidR="00637E5E">
        <w:t>confines</w:t>
      </w:r>
      <w:r w:rsidR="00CF3859">
        <w:t xml:space="preserve"> of that cursed lands or you will go mad like those animals. </w:t>
      </w:r>
      <w:r w:rsidR="00CF3859">
        <w:t xml:space="preserve">Alone, I could never make it </w:t>
      </w:r>
      <w:r w:rsidR="00637E5E">
        <w:t>through the northern areas</w:t>
      </w:r>
      <w:r w:rsidR="00CF3859">
        <w:t xml:space="preserve"> of Zek and certainly not into those </w:t>
      </w:r>
      <w:r w:rsidR="00596024">
        <w:t>snow-covered</w:t>
      </w:r>
      <w:r w:rsidR="00CF3859">
        <w:t xml:space="preserve"> mountains</w:t>
      </w:r>
      <w:r w:rsidR="0051760D">
        <w:t xml:space="preserve">- the closer I got the </w:t>
      </w:r>
      <w:r w:rsidR="00637E5E">
        <w:t xml:space="preserve">denser the shrubbery and fiendish animals became. Rats the size of cats and wolves with blood red eyes- exactly what I saw here tonight. </w:t>
      </w:r>
      <w:r w:rsidR="00637E5E">
        <w:rPr>
          <w:i/>
          <w:iCs/>
        </w:rPr>
        <w:t>Diablos.</w:t>
      </w:r>
      <w:r w:rsidR="00637E5E">
        <w:t xml:space="preserve"> Then </w:t>
      </w:r>
      <w:r w:rsidR="00637E5E">
        <w:lastRenderedPageBreak/>
        <w:t xml:space="preserve">the green comet pierced our world and struck the northern mountains. I could obviously not investigate, but I knew the significance and I rode immediately here but even in all haste was too late. I saw the shadow of </w:t>
      </w:r>
      <w:r w:rsidR="00637E5E">
        <w:rPr>
          <w:i/>
          <w:iCs/>
        </w:rPr>
        <w:t>Umbrae</w:t>
      </w:r>
      <w:r w:rsidR="00637E5E">
        <w:t xml:space="preserve"> with my own eyes and it is spreading. It will consume this city before long.” He studied his spectators. </w:t>
      </w:r>
      <w:r w:rsidR="002E0277">
        <w:t>“I’ve not seen another of my kind since I left my village.”</w:t>
      </w:r>
      <w:r w:rsidR="00677E14">
        <w:t xml:space="preserve"> Sadness filled his being as he finished his tale. </w:t>
      </w:r>
    </w:p>
    <w:p w:rsidR="00677E14" w:rsidRPr="00637E5E" w:rsidRDefault="00204528" w:rsidP="002B1265">
      <w:pPr>
        <w:pStyle w:val="BodyText"/>
        <w:ind w:firstLine="720"/>
      </w:pPr>
      <w:r>
        <w:t>“A horrid tale</w:t>
      </w:r>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bookmarkStart w:id="0" w:name="_GoBack"/>
      <w:bookmarkEnd w:id="0"/>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Default="00D87D16" w:rsidP="007B67C7">
      <w:pPr>
        <w:pStyle w:val="BodyText"/>
        <w:ind w:firstLine="720"/>
      </w:pPr>
      <w:r>
        <w:rPr>
          <w:b/>
          <w:bCs/>
        </w:rPr>
        <w:t xml:space="preserve">Children of Hope – </w:t>
      </w:r>
      <w:r>
        <w:t>The knighthood which defends and spreads the word of His Holy Majesty. Even the thought of magicks, musicks, science, and philosophy are sins the carry the punishment of death.</w:t>
      </w:r>
    </w:p>
    <w:p w:rsidR="00F80B28" w:rsidRPr="00F80B28" w:rsidRDefault="00F80B28" w:rsidP="007B67C7">
      <w:pPr>
        <w:pStyle w:val="BodyText"/>
        <w:ind w:firstLine="720"/>
      </w:pPr>
      <w:r>
        <w:rPr>
          <w:b/>
          <w:bCs/>
        </w:rPr>
        <w:t xml:space="preserve">The Chrono Tales – </w:t>
      </w:r>
      <w:r>
        <w:t>A popular account of the history of Aetatis mainly believed to be mostly myth.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EF7EB3">
      <w:headerReference w:type="default" r:id="rId9"/>
      <w:pgSz w:w="12240" w:h="15840" w:code="1"/>
      <w:pgMar w:top="1440" w:right="1440" w:bottom="1440" w:left="1440" w:header="1440" w:footer="720" w:gutter="0"/>
      <w:pgNumType w:fmt="upp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529" w:rsidRDefault="00A76529">
      <w:r>
        <w:separator/>
      </w:r>
    </w:p>
  </w:endnote>
  <w:endnote w:type="continuationSeparator" w:id="0">
    <w:p w:rsidR="00A76529" w:rsidRDefault="00A76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529" w:rsidRDefault="00A76529">
      <w:r>
        <w:separator/>
      </w:r>
    </w:p>
  </w:footnote>
  <w:footnote w:type="continuationSeparator" w:id="0">
    <w:p w:rsidR="00A76529" w:rsidRDefault="00A76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A76529" w:rsidP="00CD2595">
    <w:pPr>
      <w:pStyle w:val="Header"/>
      <w:jc w:val="right"/>
    </w:pPr>
    <w:sdt>
      <w:sdtPr>
        <w:alias w:val="Author’s last name:"/>
        <w:tag w:val=""/>
        <w:id w:val="-1033879340"/>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362244716"/>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536330"/>
      <w:docPartObj>
        <w:docPartGallery w:val="Page Numbers (Top of Page)"/>
        <w:docPartUnique/>
      </w:docPartObj>
    </w:sdtPr>
    <w:sdtEndPr>
      <w:rPr>
        <w:rStyle w:val="PageNumber"/>
      </w:rPr>
    </w:sdtEndPr>
    <w:sdtContent>
      <w:p w:rsidR="009F7DA5" w:rsidRDefault="009F7DA5" w:rsidP="00F90A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F7DA5" w:rsidRDefault="00A76529" w:rsidP="00EF7EB3">
    <w:pPr>
      <w:pStyle w:val="Header"/>
      <w:ind w:right="360"/>
      <w:jc w:val="right"/>
    </w:pPr>
    <w:sdt>
      <w:sdtPr>
        <w:alias w:val="Author’s last name:"/>
        <w:tag w:val=""/>
        <w:id w:val="-656688061"/>
        <w:placeholder>
          <w:docPart w:val="3B4D3C95FCCA0148A30AD96DC6C33BC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1052763483"/>
        <w:placeholder>
          <w:docPart w:val="4D8F976EA9290E4FB9AF679AABFC6A4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EB3" w:rsidRDefault="00A76529" w:rsidP="00CD2595">
    <w:pPr>
      <w:pStyle w:val="Header"/>
      <w:jc w:val="right"/>
    </w:pPr>
    <w:sdt>
      <w:sdtPr>
        <w:alias w:val="Author’s last name:"/>
        <w:tag w:val=""/>
        <w:id w:val="-924954417"/>
        <w:placeholder>
          <w:docPart w:val="3DE085968A5C76448D27BEC34241950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2050105189"/>
        <w:placeholder>
          <w:docPart w:val="988471F2D098B340AB8A425E8361CD8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 </w:t>
    </w:r>
    <w:r w:rsidR="00EF7EB3">
      <w:fldChar w:fldCharType="begin"/>
    </w:r>
    <w:r w:rsidR="00EF7EB3">
      <w:instrText xml:space="preserve"> PAGE </w:instrText>
    </w:r>
    <w:r w:rsidR="00EF7EB3">
      <w:fldChar w:fldCharType="separate"/>
    </w:r>
    <w:r w:rsidR="00EF7EB3">
      <w:rPr>
        <w:noProof/>
      </w:rPr>
      <w:t>2</w:t>
    </w:r>
    <w:r w:rsidR="00EF7E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5843"/>
    <w:rsid w:val="00026C22"/>
    <w:rsid w:val="00047761"/>
    <w:rsid w:val="000A00C5"/>
    <w:rsid w:val="000A283B"/>
    <w:rsid w:val="000C7FA8"/>
    <w:rsid w:val="000D535E"/>
    <w:rsid w:val="000E54A4"/>
    <w:rsid w:val="00105B01"/>
    <w:rsid w:val="00116012"/>
    <w:rsid w:val="001221AD"/>
    <w:rsid w:val="001345E3"/>
    <w:rsid w:val="00135444"/>
    <w:rsid w:val="00160ED8"/>
    <w:rsid w:val="00171643"/>
    <w:rsid w:val="00193FC2"/>
    <w:rsid w:val="001941FB"/>
    <w:rsid w:val="001B0868"/>
    <w:rsid w:val="001B17D3"/>
    <w:rsid w:val="001C096C"/>
    <w:rsid w:val="001D7043"/>
    <w:rsid w:val="002031BC"/>
    <w:rsid w:val="00204528"/>
    <w:rsid w:val="002206F1"/>
    <w:rsid w:val="00224F6B"/>
    <w:rsid w:val="002337D9"/>
    <w:rsid w:val="00242F8A"/>
    <w:rsid w:val="002864AA"/>
    <w:rsid w:val="0028683B"/>
    <w:rsid w:val="002A7F24"/>
    <w:rsid w:val="002B1265"/>
    <w:rsid w:val="002C4B0B"/>
    <w:rsid w:val="002D4CFF"/>
    <w:rsid w:val="002E0277"/>
    <w:rsid w:val="002E4FF9"/>
    <w:rsid w:val="002E7037"/>
    <w:rsid w:val="003032EC"/>
    <w:rsid w:val="00304604"/>
    <w:rsid w:val="00304AAD"/>
    <w:rsid w:val="00305B5E"/>
    <w:rsid w:val="00310CBD"/>
    <w:rsid w:val="0031464A"/>
    <w:rsid w:val="0033781A"/>
    <w:rsid w:val="00352114"/>
    <w:rsid w:val="003750E3"/>
    <w:rsid w:val="00382D94"/>
    <w:rsid w:val="003979C7"/>
    <w:rsid w:val="003A737F"/>
    <w:rsid w:val="003B37B8"/>
    <w:rsid w:val="003C3EEB"/>
    <w:rsid w:val="00402A2A"/>
    <w:rsid w:val="00405686"/>
    <w:rsid w:val="00407CC3"/>
    <w:rsid w:val="00422870"/>
    <w:rsid w:val="00425B0E"/>
    <w:rsid w:val="004265C1"/>
    <w:rsid w:val="00477E06"/>
    <w:rsid w:val="004A5DF2"/>
    <w:rsid w:val="004B2934"/>
    <w:rsid w:val="004C0A00"/>
    <w:rsid w:val="004C747A"/>
    <w:rsid w:val="004D1E87"/>
    <w:rsid w:val="004E6C46"/>
    <w:rsid w:val="0051149A"/>
    <w:rsid w:val="0051754F"/>
    <w:rsid w:val="0051760D"/>
    <w:rsid w:val="005176D0"/>
    <w:rsid w:val="00524B2C"/>
    <w:rsid w:val="0052508D"/>
    <w:rsid w:val="0053166C"/>
    <w:rsid w:val="0056159E"/>
    <w:rsid w:val="00570C70"/>
    <w:rsid w:val="005870B5"/>
    <w:rsid w:val="00596024"/>
    <w:rsid w:val="00596D10"/>
    <w:rsid w:val="005971CE"/>
    <w:rsid w:val="005A28A1"/>
    <w:rsid w:val="005B46F2"/>
    <w:rsid w:val="005B6D9E"/>
    <w:rsid w:val="00601369"/>
    <w:rsid w:val="00606210"/>
    <w:rsid w:val="006212B9"/>
    <w:rsid w:val="00627059"/>
    <w:rsid w:val="006379D1"/>
    <w:rsid w:val="00637E5E"/>
    <w:rsid w:val="0064691C"/>
    <w:rsid w:val="00660AF0"/>
    <w:rsid w:val="00677E14"/>
    <w:rsid w:val="00692831"/>
    <w:rsid w:val="006A0FB7"/>
    <w:rsid w:val="006A2756"/>
    <w:rsid w:val="006C5C8C"/>
    <w:rsid w:val="006D638B"/>
    <w:rsid w:val="006D71E7"/>
    <w:rsid w:val="006E05B0"/>
    <w:rsid w:val="0071731D"/>
    <w:rsid w:val="00744D46"/>
    <w:rsid w:val="00745D4F"/>
    <w:rsid w:val="00754B82"/>
    <w:rsid w:val="007B241A"/>
    <w:rsid w:val="007B3EF2"/>
    <w:rsid w:val="007B67C7"/>
    <w:rsid w:val="007B72B8"/>
    <w:rsid w:val="007C4416"/>
    <w:rsid w:val="007C5D85"/>
    <w:rsid w:val="007D6F19"/>
    <w:rsid w:val="007E168D"/>
    <w:rsid w:val="007F125A"/>
    <w:rsid w:val="007F306C"/>
    <w:rsid w:val="00835159"/>
    <w:rsid w:val="00836B35"/>
    <w:rsid w:val="00846B23"/>
    <w:rsid w:val="00891B91"/>
    <w:rsid w:val="00891CB1"/>
    <w:rsid w:val="008A40FF"/>
    <w:rsid w:val="008B0620"/>
    <w:rsid w:val="008B2B82"/>
    <w:rsid w:val="008D54C8"/>
    <w:rsid w:val="008D5860"/>
    <w:rsid w:val="008F7CC3"/>
    <w:rsid w:val="009112B3"/>
    <w:rsid w:val="009419E0"/>
    <w:rsid w:val="00952C1D"/>
    <w:rsid w:val="009A5292"/>
    <w:rsid w:val="009D13E0"/>
    <w:rsid w:val="009F2FA2"/>
    <w:rsid w:val="009F7DA5"/>
    <w:rsid w:val="00A0633C"/>
    <w:rsid w:val="00A13A05"/>
    <w:rsid w:val="00A22325"/>
    <w:rsid w:val="00A26A5F"/>
    <w:rsid w:val="00A31A26"/>
    <w:rsid w:val="00A33884"/>
    <w:rsid w:val="00A4390C"/>
    <w:rsid w:val="00A567EC"/>
    <w:rsid w:val="00A63D5D"/>
    <w:rsid w:val="00A76529"/>
    <w:rsid w:val="00A96F2B"/>
    <w:rsid w:val="00AC2868"/>
    <w:rsid w:val="00AC3090"/>
    <w:rsid w:val="00AC565C"/>
    <w:rsid w:val="00AD0509"/>
    <w:rsid w:val="00AD65C1"/>
    <w:rsid w:val="00B202B5"/>
    <w:rsid w:val="00B25E59"/>
    <w:rsid w:val="00B5145E"/>
    <w:rsid w:val="00B542A3"/>
    <w:rsid w:val="00B60CB5"/>
    <w:rsid w:val="00B822EB"/>
    <w:rsid w:val="00BE6DC5"/>
    <w:rsid w:val="00C07BE1"/>
    <w:rsid w:val="00C10356"/>
    <w:rsid w:val="00C21BEC"/>
    <w:rsid w:val="00C24708"/>
    <w:rsid w:val="00C2688C"/>
    <w:rsid w:val="00C31F86"/>
    <w:rsid w:val="00C36C28"/>
    <w:rsid w:val="00C37D30"/>
    <w:rsid w:val="00C765B9"/>
    <w:rsid w:val="00CA2A05"/>
    <w:rsid w:val="00CA4CF0"/>
    <w:rsid w:val="00CC1F4F"/>
    <w:rsid w:val="00CD2595"/>
    <w:rsid w:val="00CE7D2F"/>
    <w:rsid w:val="00CF3859"/>
    <w:rsid w:val="00D22CB9"/>
    <w:rsid w:val="00D320E1"/>
    <w:rsid w:val="00D35982"/>
    <w:rsid w:val="00D45B95"/>
    <w:rsid w:val="00D45D41"/>
    <w:rsid w:val="00D65545"/>
    <w:rsid w:val="00D87D16"/>
    <w:rsid w:val="00DC51B9"/>
    <w:rsid w:val="00DD7651"/>
    <w:rsid w:val="00DF0FB7"/>
    <w:rsid w:val="00E02A06"/>
    <w:rsid w:val="00E13926"/>
    <w:rsid w:val="00E41072"/>
    <w:rsid w:val="00E45F31"/>
    <w:rsid w:val="00E61077"/>
    <w:rsid w:val="00E71EAE"/>
    <w:rsid w:val="00E84635"/>
    <w:rsid w:val="00E95301"/>
    <w:rsid w:val="00E9743B"/>
    <w:rsid w:val="00EA6DC2"/>
    <w:rsid w:val="00EB5428"/>
    <w:rsid w:val="00EE721C"/>
    <w:rsid w:val="00EF7EB3"/>
    <w:rsid w:val="00F06782"/>
    <w:rsid w:val="00F10B86"/>
    <w:rsid w:val="00F400A2"/>
    <w:rsid w:val="00F46BE0"/>
    <w:rsid w:val="00F474A8"/>
    <w:rsid w:val="00F551D6"/>
    <w:rsid w:val="00F742AF"/>
    <w:rsid w:val="00F80B28"/>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1DC10"/>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
      <w:docPartPr>
        <w:name w:val="3DE085968A5C76448D27BEC342419504"/>
        <w:category>
          <w:name w:val="General"/>
          <w:gallery w:val="placeholder"/>
        </w:category>
        <w:types>
          <w:type w:val="bbPlcHdr"/>
        </w:types>
        <w:behaviors>
          <w:behavior w:val="content"/>
        </w:behaviors>
        <w:guid w:val="{3B64E928-32D1-DF4E-8353-7663543F1AD2}"/>
      </w:docPartPr>
      <w:docPartBody>
        <w:p w:rsidR="00234587" w:rsidRDefault="00A11A95" w:rsidP="00A11A95">
          <w:pPr>
            <w:pStyle w:val="3DE085968A5C76448D27BEC342419504"/>
          </w:pPr>
          <w:r>
            <w:t>Also, spell out numbers as words, do not hyphenate words that do not ordinarily contain a hyphen, and use underlining instead of italics.  These are editors’ preferences which make reading your manuscript easier.</w:t>
          </w:r>
        </w:p>
      </w:docPartBody>
    </w:docPart>
    <w:docPart>
      <w:docPartPr>
        <w:name w:val="988471F2D098B340AB8A425E8361CD8F"/>
        <w:category>
          <w:name w:val="General"/>
          <w:gallery w:val="placeholder"/>
        </w:category>
        <w:types>
          <w:type w:val="bbPlcHdr"/>
        </w:types>
        <w:behaviors>
          <w:behavior w:val="content"/>
        </w:behaviors>
        <w:guid w:val="{2F73D128-5D91-A341-815C-C0ACE8DDD6F6}"/>
      </w:docPartPr>
      <w:docPartBody>
        <w:p w:rsidR="00234587" w:rsidRDefault="00A11A95" w:rsidP="00A11A95">
          <w:pPr>
            <w:pStyle w:val="988471F2D098B340AB8A425E8361CD8F"/>
          </w:pPr>
          <w:r w:rsidRPr="00DC5C4E">
            <w:rPr>
              <w:rStyle w:val="Level1Char"/>
              <w:rFonts w:eastAsiaTheme="minorEastAsia"/>
            </w:rPr>
            <w:t>Chapter 1</w:t>
          </w:r>
        </w:p>
      </w:docPartBody>
    </w:docPart>
    <w:docPart>
      <w:docPartPr>
        <w:name w:val="3B4D3C95FCCA0148A30AD96DC6C33BCF"/>
        <w:category>
          <w:name w:val="General"/>
          <w:gallery w:val="placeholder"/>
        </w:category>
        <w:types>
          <w:type w:val="bbPlcHdr"/>
        </w:types>
        <w:behaviors>
          <w:behavior w:val="content"/>
        </w:behaviors>
        <w:guid w:val="{D5EAB2E1-A01D-824C-9D79-7EA578314915}"/>
      </w:docPartPr>
      <w:docPartBody>
        <w:p w:rsidR="00234587" w:rsidRDefault="00A11A95" w:rsidP="00A11A95">
          <w:pPr>
            <w:pStyle w:val="3B4D3C95FCCA0148A30AD96DC6C33BCF"/>
          </w:pPr>
          <w:r>
            <w:t>Also, spell out numbers as words, do not hyphenate words that do not ordinarily contain a hyphen, and use underlining instead of italics.  These are editors’ preferences which make reading your manuscript easier.</w:t>
          </w:r>
        </w:p>
      </w:docPartBody>
    </w:docPart>
    <w:docPart>
      <w:docPartPr>
        <w:name w:val="4D8F976EA9290E4FB9AF679AABFC6A43"/>
        <w:category>
          <w:name w:val="General"/>
          <w:gallery w:val="placeholder"/>
        </w:category>
        <w:types>
          <w:type w:val="bbPlcHdr"/>
        </w:types>
        <w:behaviors>
          <w:behavior w:val="content"/>
        </w:behaviors>
        <w:guid w:val="{99881A62-A7C8-3848-B3CD-EA081ACF51C2}"/>
      </w:docPartPr>
      <w:docPartBody>
        <w:p w:rsidR="00234587" w:rsidRDefault="00A11A95" w:rsidP="00A11A95">
          <w:pPr>
            <w:pStyle w:val="4D8F976EA9290E4FB9AF679AABFC6A43"/>
          </w:pPr>
          <w:r w:rsidRPr="00DC5C4E">
            <w:rPr>
              <w:rStyle w:val="Level1Char"/>
              <w:rFonts w:eastAsiaTheme="minorEastAsia"/>
            </w:rPr>
            <w:t>Chapter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234587"/>
    <w:rsid w:val="00287EA3"/>
    <w:rsid w:val="00405B9F"/>
    <w:rsid w:val="004C44FE"/>
    <w:rsid w:val="005C52C8"/>
    <w:rsid w:val="005D6F94"/>
    <w:rsid w:val="00844555"/>
    <w:rsid w:val="008A3B41"/>
    <w:rsid w:val="00A11A95"/>
    <w:rsid w:val="00C67E8E"/>
    <w:rsid w:val="00D77D85"/>
    <w:rsid w:val="00DD7F93"/>
    <w:rsid w:val="00EE3F0B"/>
    <w:rsid w:val="00F1478F"/>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A11A95"/>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A11A95"/>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 w:type="paragraph" w:customStyle="1" w:styleId="023C967969FFC74291AEDC522B683A9B">
    <w:name w:val="023C967969FFC74291AEDC522B683A9B"/>
    <w:rsid w:val="00A11A95"/>
  </w:style>
  <w:style w:type="paragraph" w:customStyle="1" w:styleId="281C202D72BDFB419A783AFDE25FEB37">
    <w:name w:val="281C202D72BDFB419A783AFDE25FEB37"/>
    <w:rsid w:val="00A11A95"/>
  </w:style>
  <w:style w:type="paragraph" w:customStyle="1" w:styleId="3DE085968A5C76448D27BEC342419504">
    <w:name w:val="3DE085968A5C76448D27BEC342419504"/>
    <w:rsid w:val="00A11A95"/>
  </w:style>
  <w:style w:type="paragraph" w:customStyle="1" w:styleId="988471F2D098B340AB8A425E8361CD8F">
    <w:name w:val="988471F2D098B340AB8A425E8361CD8F"/>
    <w:rsid w:val="00A11A95"/>
  </w:style>
  <w:style w:type="paragraph" w:customStyle="1" w:styleId="3B4D3C95FCCA0148A30AD96DC6C33BCF">
    <w:name w:val="3B4D3C95FCCA0148A30AD96DC6C33BCF"/>
    <w:rsid w:val="00A11A95"/>
  </w:style>
  <w:style w:type="paragraph" w:customStyle="1" w:styleId="4D8F976EA9290E4FB9AF679AABFC6A43">
    <w:name w:val="4D8F976EA9290E4FB9AF679AABFC6A43"/>
    <w:rsid w:val="00A11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82</TotalTime>
  <Pages>21</Pages>
  <Words>3358</Words>
  <Characters>19145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11</cp:revision>
  <dcterms:created xsi:type="dcterms:W3CDTF">2019-06-13T14:57:00Z</dcterms:created>
  <dcterms:modified xsi:type="dcterms:W3CDTF">2019-06-19T13:21:00Z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