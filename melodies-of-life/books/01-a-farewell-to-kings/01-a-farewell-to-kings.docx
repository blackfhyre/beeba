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 table for author name and word count"/>
      </w:tblPr>
      <w:tblGrid>
        <w:gridCol w:w="6897"/>
        <w:gridCol w:w="2463"/>
      </w:tblGrid>
      <w:tr w:rsidR="004C747A" w:rsidTr="004265C1">
        <w:tc>
          <w:tcPr>
            <w:tcW w:w="6897" w:type="dxa"/>
          </w:tcPr>
          <w:p w:rsidR="004C747A" w:rsidRDefault="0031464A" w:rsidP="00C2688C">
            <w:r>
              <w:t>Blackfhyre</w:t>
            </w:r>
          </w:p>
        </w:tc>
        <w:tc>
          <w:tcPr>
            <w:tcW w:w="2463" w:type="dxa"/>
          </w:tcPr>
          <w:p w:rsidR="004C747A" w:rsidRDefault="00CB691D" w:rsidP="000E54A4">
            <w:pPr>
              <w:pStyle w:val="Wordcount"/>
            </w:pPr>
            <w:sdt>
              <w:sdtPr>
                <w:alias w:val="About:"/>
                <w:tag w:val="About:"/>
                <w:id w:val="-1880387027"/>
                <w:placeholder>
                  <w:docPart w:val="51F17A2AF269CC449BE9F14E9B60D5B7"/>
                </w:placeholder>
                <w:temporary/>
                <w:showingPlcHdr/>
                <w15:appearance w15:val="hidden"/>
              </w:sdtPr>
              <w:sdtEndPr/>
              <w:sdtContent>
                <w:r w:rsidR="004C747A">
                  <w:t>about</w:t>
                </w:r>
              </w:sdtContent>
            </w:sdt>
            <w:r w:rsidR="004C747A">
              <w:t xml:space="preserve"> </w:t>
            </w:r>
            <w:sdt>
              <w:sdtPr>
                <w:alias w:val="Enter word count:"/>
                <w:tag w:val="Enter word count:"/>
                <w:id w:val="498842583"/>
                <w:placeholder>
                  <w:docPart w:val="873D5723C296CE45998F44B604454723"/>
                </w:placeholder>
                <w:temporary/>
                <w:showingPlcHdr/>
                <w15:appearance w15:val="hidden"/>
              </w:sdtPr>
              <w:sdtEndPr/>
              <w:sdtContent>
                <w:r w:rsidR="004C747A">
                  <w:t>Number</w:t>
                </w:r>
              </w:sdtContent>
            </w:sdt>
            <w:r w:rsidR="004C747A">
              <w:t xml:space="preserve"> </w:t>
            </w:r>
            <w:sdt>
              <w:sdtPr>
                <w:alias w:val="Words:"/>
                <w:tag w:val="Words:"/>
                <w:id w:val="986818265"/>
                <w:placeholder>
                  <w:docPart w:val="C15047CFD2775C4EB4670796ED3D0D43"/>
                </w:placeholder>
                <w:temporary/>
                <w:showingPlcHdr/>
                <w15:appearance w15:val="hidden"/>
              </w:sdtPr>
              <w:sdtEndPr/>
              <w:sdtContent>
                <w:r w:rsidR="00FA6D37">
                  <w:t>words</w:t>
                </w:r>
              </w:sdtContent>
            </w:sdt>
          </w:p>
        </w:tc>
      </w:tr>
    </w:tbl>
    <w:p w:rsidR="00606210" w:rsidRDefault="0031464A" w:rsidP="00C2688C">
      <w:r>
        <w:t xml:space="preserve">P.O. Box </w:t>
      </w:r>
      <w:r w:rsidR="008D5860">
        <w:t>516</w:t>
      </w:r>
    </w:p>
    <w:p w:rsidR="00606210" w:rsidRDefault="0031464A" w:rsidP="00C2688C">
      <w:r>
        <w:t>Eagleville, PA 19403</w:t>
      </w:r>
    </w:p>
    <w:p w:rsidR="00606210" w:rsidRDefault="0031464A" w:rsidP="00C2688C">
      <w:r>
        <w:t>(920) 940 - 8430</w:t>
      </w:r>
    </w:p>
    <w:p w:rsidR="00606210" w:rsidRDefault="0031464A" w:rsidP="00C2688C">
      <w:r>
        <w:t>Tifa.lockhart8487@gmail.com</w:t>
      </w:r>
    </w:p>
    <w:sdt>
      <w:sdtPr>
        <w:alias w:val="Enter title:"/>
        <w:tag w:val=""/>
        <w:id w:val="1019742164"/>
        <w:placeholder>
          <w:docPart w:val="11FC3965BF57594A85FAD1509C529EC2"/>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606210" w:rsidRDefault="0031464A" w:rsidP="00606210">
          <w:pPr>
            <w:pStyle w:val="Heading1"/>
          </w:pPr>
          <w:r>
            <w:t>A FAREWELL TO KINGS</w:t>
          </w:r>
        </w:p>
      </w:sdtContent>
    </w:sdt>
    <w:p w:rsidR="00D22CB9" w:rsidRDefault="00CB691D" w:rsidP="00606210">
      <w:pPr>
        <w:pStyle w:val="Heading2"/>
      </w:pPr>
      <w:sdt>
        <w:sdtPr>
          <w:alias w:val="By:"/>
          <w:tag w:val="By:"/>
          <w:id w:val="-153064055"/>
          <w:placeholder>
            <w:docPart w:val="36478AAF93B09948B1162C42B977E030"/>
          </w:placeholder>
          <w:temporary/>
          <w:showingPlcHdr/>
          <w15:appearance w15:val="hidden"/>
        </w:sdtPr>
        <w:sdtEndPr/>
        <w:sdtContent>
          <w:r w:rsidR="002031BC">
            <w:t>by</w:t>
          </w:r>
        </w:sdtContent>
      </w:sdt>
    </w:p>
    <w:p w:rsidR="0031464A" w:rsidRDefault="0031464A" w:rsidP="00606210">
      <w:pPr>
        <w:pStyle w:val="Heading2"/>
      </w:pPr>
      <w:r>
        <w:t>Blackfhyre</w:t>
      </w:r>
    </w:p>
    <w:p w:rsidR="0031464A" w:rsidRDefault="0031464A">
      <w:pPr>
        <w:rPr>
          <w:rFonts w:cs="Arial"/>
          <w:bCs/>
          <w:iCs/>
          <w:szCs w:val="28"/>
        </w:rPr>
      </w:pPr>
      <w:r>
        <w:br w:type="page"/>
      </w:r>
    </w:p>
    <w:p w:rsidR="0031464A" w:rsidRPr="002E70E9" w:rsidRDefault="0031464A" w:rsidP="0031464A">
      <w:pPr>
        <w:pStyle w:val="TOCTitle"/>
      </w:pPr>
      <w:r w:rsidRPr="002E70E9">
        <w:lastRenderedPageBreak/>
        <w:t>TABLE OF CONTENTS</w:t>
      </w:r>
    </w:p>
    <w:p w:rsidR="0031464A" w:rsidRPr="0003028F" w:rsidRDefault="0031464A" w:rsidP="0031464A">
      <w:pPr>
        <w:pStyle w:val="Level1"/>
      </w:pPr>
      <w:r>
        <w:rPr>
          <w:webHidden/>
        </w:rPr>
        <w:t>Prologue</w:t>
      </w:r>
      <w:r w:rsidRPr="0003028F">
        <w:rPr>
          <w:webHidden/>
        </w:rPr>
        <w:tab/>
      </w:r>
      <w:r>
        <w:rPr>
          <w:webHidden/>
        </w:rPr>
        <w:t>3</w:t>
      </w:r>
    </w:p>
    <w:p w:rsidR="0031464A" w:rsidRPr="0003028F" w:rsidRDefault="0031464A" w:rsidP="0031464A">
      <w:pPr>
        <w:pStyle w:val="Level1"/>
      </w:pPr>
      <w:r>
        <w:rPr>
          <w:webHidden/>
        </w:rPr>
        <w:t>chapter 1 – a farewell to kings</w:t>
      </w:r>
      <w:r w:rsidRPr="0003028F">
        <w:rPr>
          <w:webHidden/>
        </w:rPr>
        <w:tab/>
      </w:r>
      <w:sdt>
        <w:sdtPr>
          <w:rPr>
            <w:webHidden/>
          </w:rPr>
          <w:id w:val="372579920"/>
          <w:placeholder>
            <w:docPart w:val="2919A5B9674F3F4383C59DBD81B11DF5"/>
          </w:placeholder>
          <w:temporary/>
          <w:showingPlcHdr/>
        </w:sdtPr>
        <w:sdtEndPr/>
        <w:sdtContent>
          <w:r w:rsidRPr="0003028F">
            <w:rPr>
              <w:webHidden/>
            </w:rPr>
            <w:t>#</w:t>
          </w:r>
        </w:sdtContent>
      </w:sdt>
    </w:p>
    <w:p w:rsidR="0031464A" w:rsidRPr="0000481E" w:rsidRDefault="00CB691D" w:rsidP="0031464A">
      <w:pPr>
        <w:pStyle w:val="Level2"/>
        <w:rPr>
          <w:lang w:val="fr-FR"/>
        </w:rPr>
      </w:pPr>
      <w:sdt>
        <w:sdtPr>
          <w:rPr>
            <w:webHidden/>
          </w:rPr>
          <w:id w:val="372579490"/>
          <w:placeholder>
            <w:docPart w:val="E3F19D8BF310D741A3CABFAD5381A0A2"/>
          </w:placeholder>
          <w:temporary/>
          <w:showingPlcHdr/>
        </w:sdtPr>
        <w:sdtEndPr/>
        <w:sdtContent>
          <w:r w:rsidR="0031464A" w:rsidRPr="0000481E">
            <w:rPr>
              <w:lang w:val="fr-FR"/>
            </w:rPr>
            <w:t>Section 2.1</w:t>
          </w:r>
        </w:sdtContent>
      </w:sdt>
      <w:r w:rsidR="0031464A" w:rsidRPr="0000481E">
        <w:rPr>
          <w:webHidden/>
          <w:lang w:val="fr-FR"/>
        </w:rPr>
        <w:tab/>
      </w:r>
      <w:sdt>
        <w:sdtPr>
          <w:rPr>
            <w:webHidden/>
          </w:rPr>
          <w:id w:val="372579921"/>
          <w:placeholder>
            <w:docPart w:val="DF5E003AB2FB124D881E35A6F5EC12E3"/>
          </w:placeholder>
          <w:temporary/>
          <w:showingPlcHdr/>
        </w:sdtPr>
        <w:sdtEndPr/>
        <w:sdtContent>
          <w:r w:rsidR="0031464A" w:rsidRPr="0000481E">
            <w:rPr>
              <w:webHidden/>
              <w:lang w:val="fr-FR"/>
            </w:rPr>
            <w:t>#</w:t>
          </w:r>
        </w:sdtContent>
      </w:sdt>
    </w:p>
    <w:p w:rsidR="0031464A" w:rsidRPr="0000481E" w:rsidRDefault="00CB691D" w:rsidP="0031464A">
      <w:pPr>
        <w:pStyle w:val="Level2"/>
        <w:rPr>
          <w:lang w:val="fr-FR"/>
        </w:rPr>
      </w:pPr>
      <w:sdt>
        <w:sdtPr>
          <w:rPr>
            <w:webHidden/>
          </w:rPr>
          <w:id w:val="372579518"/>
          <w:placeholder>
            <w:docPart w:val="EA841576E3C12F439B70D62583F4AB04"/>
          </w:placeholder>
          <w:temporary/>
          <w:showingPlcHdr/>
        </w:sdtPr>
        <w:sdtEndPr/>
        <w:sdtContent>
          <w:r w:rsidR="0031464A" w:rsidRPr="0000481E">
            <w:rPr>
              <w:lang w:val="fr-FR"/>
            </w:rPr>
            <w:t>Section 2.2</w:t>
          </w:r>
        </w:sdtContent>
      </w:sdt>
      <w:r w:rsidR="0031464A" w:rsidRPr="0000481E">
        <w:rPr>
          <w:webHidden/>
          <w:lang w:val="fr-FR"/>
        </w:rPr>
        <w:tab/>
      </w:r>
      <w:sdt>
        <w:sdtPr>
          <w:rPr>
            <w:webHidden/>
          </w:rPr>
          <w:id w:val="372579922"/>
          <w:placeholder>
            <w:docPart w:val="3F228832A9A75F449BE6E36214EF6E6C"/>
          </w:placeholder>
          <w:temporary/>
          <w:showingPlcHdr/>
        </w:sdtPr>
        <w:sdtEndPr/>
        <w:sdtContent>
          <w:r w:rsidR="0031464A" w:rsidRPr="0000481E">
            <w:rPr>
              <w:webHidden/>
              <w:lang w:val="fr-FR"/>
            </w:rPr>
            <w:t>#</w:t>
          </w:r>
        </w:sdtContent>
      </w:sdt>
    </w:p>
    <w:p w:rsidR="0031464A" w:rsidRPr="0000481E" w:rsidRDefault="00CB691D" w:rsidP="0031464A">
      <w:pPr>
        <w:pStyle w:val="Level3"/>
        <w:rPr>
          <w:lang w:val="fr-FR"/>
        </w:rPr>
      </w:pPr>
      <w:sdt>
        <w:sdtPr>
          <w:rPr>
            <w:webHidden/>
          </w:rPr>
          <w:id w:val="372579546"/>
          <w:placeholder>
            <w:docPart w:val="72FED90A9BA1FA49AD2B13686DC6CBBB"/>
          </w:placeholder>
          <w:temporary/>
          <w:showingPlcHdr/>
        </w:sdtPr>
        <w:sdtEndPr/>
        <w:sdtContent>
          <w:r w:rsidR="0031464A" w:rsidRPr="0000481E">
            <w:rPr>
              <w:lang w:val="fr-FR"/>
            </w:rPr>
            <w:t>Subsection 2.2.a</w:t>
          </w:r>
        </w:sdtContent>
      </w:sdt>
      <w:r w:rsidR="0031464A" w:rsidRPr="0000481E">
        <w:rPr>
          <w:webHidden/>
          <w:lang w:val="fr-FR"/>
        </w:rPr>
        <w:tab/>
      </w:r>
      <w:sdt>
        <w:sdtPr>
          <w:rPr>
            <w:webHidden/>
          </w:rPr>
          <w:id w:val="372579923"/>
          <w:placeholder>
            <w:docPart w:val="33CAB43375E1D94BB97ED010B8B8BC61"/>
          </w:placeholder>
          <w:temporary/>
          <w:showingPlcHdr/>
        </w:sdtPr>
        <w:sdtEndPr/>
        <w:sdtContent>
          <w:r w:rsidR="0031464A" w:rsidRPr="0000481E">
            <w:rPr>
              <w:webHidden/>
              <w:lang w:val="fr-FR"/>
            </w:rPr>
            <w:t>#</w:t>
          </w:r>
        </w:sdtContent>
      </w:sdt>
    </w:p>
    <w:p w:rsidR="0031464A" w:rsidRPr="0000481E" w:rsidRDefault="00CB691D" w:rsidP="0031464A">
      <w:pPr>
        <w:pStyle w:val="Level3"/>
        <w:rPr>
          <w:lang w:val="fr-FR"/>
        </w:rPr>
      </w:pPr>
      <w:sdt>
        <w:sdtPr>
          <w:rPr>
            <w:webHidden/>
          </w:rPr>
          <w:id w:val="372579575"/>
          <w:placeholder>
            <w:docPart w:val="A192435BF6B5F04C89B58B66ABC4E2B3"/>
          </w:placeholder>
          <w:temporary/>
          <w:showingPlcHdr/>
        </w:sdtPr>
        <w:sdtEndPr/>
        <w:sdtContent>
          <w:r w:rsidR="0031464A" w:rsidRPr="0000481E">
            <w:rPr>
              <w:lang w:val="fr-FR"/>
            </w:rPr>
            <w:t>Subsection 2.2.b</w:t>
          </w:r>
        </w:sdtContent>
      </w:sdt>
      <w:r w:rsidR="0031464A" w:rsidRPr="0000481E">
        <w:rPr>
          <w:webHidden/>
          <w:lang w:val="fr-FR"/>
        </w:rPr>
        <w:tab/>
      </w:r>
      <w:sdt>
        <w:sdtPr>
          <w:rPr>
            <w:webHidden/>
          </w:rPr>
          <w:id w:val="372579924"/>
          <w:placeholder>
            <w:docPart w:val="E397C23F8FCDD8498CCECFB667C92952"/>
          </w:placeholder>
          <w:temporary/>
          <w:showingPlcHdr/>
        </w:sdtPr>
        <w:sdtEndPr/>
        <w:sdtContent>
          <w:r w:rsidR="0031464A" w:rsidRPr="0000481E">
            <w:rPr>
              <w:webHidden/>
              <w:lang w:val="fr-FR"/>
            </w:rPr>
            <w:t>#</w:t>
          </w:r>
        </w:sdtContent>
      </w:sdt>
    </w:p>
    <w:p w:rsidR="0031464A" w:rsidRPr="0000481E" w:rsidRDefault="00CB691D" w:rsidP="0031464A">
      <w:pPr>
        <w:pStyle w:val="Level3"/>
        <w:rPr>
          <w:lang w:val="fr-FR"/>
        </w:rPr>
      </w:pPr>
      <w:sdt>
        <w:sdtPr>
          <w:rPr>
            <w:webHidden/>
          </w:rPr>
          <w:id w:val="372579604"/>
          <w:placeholder>
            <w:docPart w:val="8D37A0510FD8B446B5DB5289D12DFE20"/>
          </w:placeholder>
          <w:temporary/>
          <w:showingPlcHdr/>
        </w:sdtPr>
        <w:sdtEndPr/>
        <w:sdtContent>
          <w:r w:rsidR="0031464A" w:rsidRPr="0000481E">
            <w:rPr>
              <w:lang w:val="fr-FR"/>
            </w:rPr>
            <w:t>Subsection 2.2.c</w:t>
          </w:r>
        </w:sdtContent>
      </w:sdt>
      <w:r w:rsidR="0031464A" w:rsidRPr="0000481E">
        <w:rPr>
          <w:webHidden/>
          <w:lang w:val="fr-FR"/>
        </w:rPr>
        <w:tab/>
      </w:r>
      <w:sdt>
        <w:sdtPr>
          <w:rPr>
            <w:webHidden/>
          </w:rPr>
          <w:id w:val="372579925"/>
          <w:placeholder>
            <w:docPart w:val="6C7A3E3A94509142BAF03AF10636429B"/>
          </w:placeholder>
          <w:temporary/>
          <w:showingPlcHdr/>
        </w:sdtPr>
        <w:sdtEndPr/>
        <w:sdtContent>
          <w:r w:rsidR="0031464A" w:rsidRPr="0000481E">
            <w:rPr>
              <w:webHidden/>
              <w:lang w:val="fr-FR"/>
            </w:rPr>
            <w:t>#</w:t>
          </w:r>
        </w:sdtContent>
      </w:sdt>
    </w:p>
    <w:p w:rsidR="0031464A" w:rsidRPr="0000481E" w:rsidRDefault="00CB691D" w:rsidP="0031464A">
      <w:pPr>
        <w:pStyle w:val="Level2"/>
        <w:rPr>
          <w:lang w:val="fr-FR"/>
        </w:rPr>
      </w:pPr>
      <w:sdt>
        <w:sdtPr>
          <w:rPr>
            <w:webHidden/>
          </w:rPr>
          <w:id w:val="372579633"/>
          <w:placeholder>
            <w:docPart w:val="0E858779BBE8CC469CEB70B86B3AA759"/>
          </w:placeholder>
          <w:temporary/>
          <w:showingPlcHdr/>
        </w:sdtPr>
        <w:sdtEndPr/>
        <w:sdtContent>
          <w:r w:rsidR="0031464A" w:rsidRPr="0000481E">
            <w:rPr>
              <w:lang w:val="fr-FR"/>
            </w:rPr>
            <w:t>Section 2.3</w:t>
          </w:r>
        </w:sdtContent>
      </w:sdt>
      <w:r w:rsidR="0031464A" w:rsidRPr="0000481E">
        <w:rPr>
          <w:webHidden/>
          <w:lang w:val="fr-FR"/>
        </w:rPr>
        <w:tab/>
      </w:r>
      <w:sdt>
        <w:sdtPr>
          <w:rPr>
            <w:webHidden/>
          </w:rPr>
          <w:id w:val="372579926"/>
          <w:placeholder>
            <w:docPart w:val="B0D097D6509617439F05C2E32A6F9D2D"/>
          </w:placeholder>
          <w:temporary/>
          <w:showingPlcHdr/>
        </w:sdtPr>
        <w:sdtEndPr/>
        <w:sdtContent>
          <w:r w:rsidR="0031464A" w:rsidRPr="0000481E">
            <w:rPr>
              <w:webHidden/>
              <w:lang w:val="fr-FR"/>
            </w:rPr>
            <w:t>#</w:t>
          </w:r>
        </w:sdtContent>
      </w:sdt>
    </w:p>
    <w:p w:rsidR="0031464A" w:rsidRPr="0000481E" w:rsidRDefault="00CB691D" w:rsidP="0031464A">
      <w:pPr>
        <w:pStyle w:val="Level1"/>
        <w:rPr>
          <w:lang w:val="fr-FR"/>
        </w:rPr>
      </w:pPr>
      <w:sdt>
        <w:sdtPr>
          <w:rPr>
            <w:webHidden/>
          </w:rPr>
          <w:id w:val="372579661"/>
          <w:placeholder>
            <w:docPart w:val="F83E1282A0D69C49890245480E5C8555"/>
          </w:placeholder>
          <w:temporary/>
          <w:showingPlcHdr/>
        </w:sdtPr>
        <w:sdtEndPr/>
        <w:sdtContent>
          <w:r w:rsidR="0031464A" w:rsidRPr="0000481E">
            <w:rPr>
              <w:lang w:val="fr-FR"/>
            </w:rPr>
            <w:t>Chapter 3</w:t>
          </w:r>
        </w:sdtContent>
      </w:sdt>
      <w:r w:rsidR="0031464A" w:rsidRPr="0000481E">
        <w:rPr>
          <w:webHidden/>
          <w:lang w:val="fr-FR"/>
        </w:rPr>
        <w:tab/>
      </w:r>
      <w:sdt>
        <w:sdtPr>
          <w:rPr>
            <w:webHidden/>
          </w:rPr>
          <w:id w:val="372579927"/>
          <w:placeholder>
            <w:docPart w:val="02879E4F21CECD468294F235A27F917E"/>
          </w:placeholder>
          <w:temporary/>
          <w:showingPlcHdr/>
        </w:sdtPr>
        <w:sdtEndPr/>
        <w:sdtContent>
          <w:r w:rsidR="0031464A" w:rsidRPr="0000481E">
            <w:rPr>
              <w:webHidden/>
              <w:lang w:val="fr-FR"/>
            </w:rPr>
            <w:t>#</w:t>
          </w:r>
        </w:sdtContent>
      </w:sdt>
    </w:p>
    <w:p w:rsidR="0031464A" w:rsidRPr="0000481E" w:rsidRDefault="00CB691D" w:rsidP="0031464A">
      <w:pPr>
        <w:pStyle w:val="Level2"/>
        <w:rPr>
          <w:lang w:val="fr-FR"/>
        </w:rPr>
      </w:pPr>
      <w:sdt>
        <w:sdtPr>
          <w:rPr>
            <w:webHidden/>
          </w:rPr>
          <w:id w:val="372579689"/>
          <w:placeholder>
            <w:docPart w:val="CFA53E8CE3273B48A65EA8D12E9995CB"/>
          </w:placeholder>
          <w:temporary/>
          <w:showingPlcHdr/>
        </w:sdtPr>
        <w:sdtEndPr/>
        <w:sdtContent>
          <w:r w:rsidR="0031464A" w:rsidRPr="0000481E">
            <w:rPr>
              <w:lang w:val="fr-FR"/>
            </w:rPr>
            <w:t>Section 3.1</w:t>
          </w:r>
        </w:sdtContent>
      </w:sdt>
      <w:r w:rsidR="0031464A" w:rsidRPr="0000481E">
        <w:rPr>
          <w:webHidden/>
          <w:lang w:val="fr-FR"/>
        </w:rPr>
        <w:tab/>
      </w:r>
      <w:sdt>
        <w:sdtPr>
          <w:rPr>
            <w:webHidden/>
          </w:rPr>
          <w:id w:val="372579928"/>
          <w:placeholder>
            <w:docPart w:val="7CC02B3C22722D42802C4BBE6A1A7258"/>
          </w:placeholder>
          <w:temporary/>
          <w:showingPlcHdr/>
        </w:sdtPr>
        <w:sdtEndPr/>
        <w:sdtContent>
          <w:r w:rsidR="0031464A" w:rsidRPr="0000481E">
            <w:rPr>
              <w:webHidden/>
              <w:lang w:val="fr-FR"/>
            </w:rPr>
            <w:t>#</w:t>
          </w:r>
        </w:sdtContent>
      </w:sdt>
    </w:p>
    <w:p w:rsidR="0031464A" w:rsidRPr="0000481E" w:rsidRDefault="00CB691D" w:rsidP="0031464A">
      <w:pPr>
        <w:pStyle w:val="Level2"/>
        <w:rPr>
          <w:lang w:val="fr-FR"/>
        </w:rPr>
      </w:pPr>
      <w:sdt>
        <w:sdtPr>
          <w:rPr>
            <w:webHidden/>
          </w:rPr>
          <w:id w:val="372579717"/>
          <w:placeholder>
            <w:docPart w:val="B9BA7E69A7122A4284D12F4C17F7F3E1"/>
          </w:placeholder>
          <w:temporary/>
          <w:showingPlcHdr/>
        </w:sdtPr>
        <w:sdtEndPr/>
        <w:sdtContent>
          <w:r w:rsidR="0031464A" w:rsidRPr="0000481E">
            <w:rPr>
              <w:lang w:val="fr-FR"/>
            </w:rPr>
            <w:t>Section 3.2</w:t>
          </w:r>
        </w:sdtContent>
      </w:sdt>
      <w:r w:rsidR="0031464A" w:rsidRPr="0000481E">
        <w:rPr>
          <w:webHidden/>
          <w:lang w:val="fr-FR"/>
        </w:rPr>
        <w:tab/>
      </w:r>
      <w:sdt>
        <w:sdtPr>
          <w:rPr>
            <w:webHidden/>
          </w:rPr>
          <w:id w:val="372579929"/>
          <w:placeholder>
            <w:docPart w:val="A2F464681248DA4E8CDA872D24171697"/>
          </w:placeholder>
          <w:temporary/>
          <w:showingPlcHdr/>
        </w:sdtPr>
        <w:sdtEndPr/>
        <w:sdtContent>
          <w:r w:rsidR="0031464A" w:rsidRPr="0000481E">
            <w:rPr>
              <w:webHidden/>
              <w:lang w:val="fr-FR"/>
            </w:rPr>
            <w:t>#</w:t>
          </w:r>
        </w:sdtContent>
      </w:sdt>
    </w:p>
    <w:p w:rsidR="0031464A" w:rsidRPr="0000481E" w:rsidRDefault="00CB691D" w:rsidP="0031464A">
      <w:pPr>
        <w:pStyle w:val="Level2"/>
        <w:rPr>
          <w:lang w:val="fr-FR"/>
        </w:rPr>
      </w:pPr>
      <w:sdt>
        <w:sdtPr>
          <w:rPr>
            <w:webHidden/>
          </w:rPr>
          <w:id w:val="372579745"/>
          <w:placeholder>
            <w:docPart w:val="ABDD5DBB3EDFF64D826ED3C3719C3837"/>
          </w:placeholder>
          <w:temporary/>
          <w:showingPlcHdr/>
        </w:sdtPr>
        <w:sdtEndPr/>
        <w:sdtContent>
          <w:r w:rsidR="0031464A" w:rsidRPr="0000481E">
            <w:rPr>
              <w:lang w:val="fr-FR"/>
            </w:rPr>
            <w:t>Section 3.3</w:t>
          </w:r>
        </w:sdtContent>
      </w:sdt>
      <w:r w:rsidR="0031464A" w:rsidRPr="0000481E">
        <w:rPr>
          <w:webHidden/>
          <w:lang w:val="fr-FR"/>
        </w:rPr>
        <w:tab/>
      </w:r>
      <w:sdt>
        <w:sdtPr>
          <w:rPr>
            <w:webHidden/>
          </w:rPr>
          <w:id w:val="372579930"/>
          <w:placeholder>
            <w:docPart w:val="28F99B9465530B49BAABADA1F097F60D"/>
          </w:placeholder>
          <w:temporary/>
          <w:showingPlcHdr/>
        </w:sdtPr>
        <w:sdtEndPr/>
        <w:sdtContent>
          <w:r w:rsidR="0031464A" w:rsidRPr="0000481E">
            <w:rPr>
              <w:webHidden/>
              <w:lang w:val="fr-FR"/>
            </w:rPr>
            <w:t>#</w:t>
          </w:r>
        </w:sdtContent>
      </w:sdt>
    </w:p>
    <w:p w:rsidR="0031464A" w:rsidRPr="0000481E" w:rsidRDefault="00CB691D" w:rsidP="0031464A">
      <w:pPr>
        <w:pStyle w:val="Level3"/>
        <w:rPr>
          <w:lang w:val="fr-FR"/>
        </w:rPr>
      </w:pPr>
      <w:sdt>
        <w:sdtPr>
          <w:rPr>
            <w:webHidden/>
          </w:rPr>
          <w:id w:val="372579773"/>
          <w:placeholder>
            <w:docPart w:val="204E37016B6E4B48BE7B7A3E992AC168"/>
          </w:placeholder>
          <w:temporary/>
          <w:showingPlcHdr/>
        </w:sdtPr>
        <w:sdtEndPr/>
        <w:sdtContent>
          <w:r w:rsidR="0031464A" w:rsidRPr="0000481E">
            <w:rPr>
              <w:lang w:val="fr-FR"/>
            </w:rPr>
            <w:t>Subsection 3.3.a</w:t>
          </w:r>
        </w:sdtContent>
      </w:sdt>
      <w:r w:rsidR="0031464A" w:rsidRPr="0000481E">
        <w:rPr>
          <w:webHidden/>
          <w:lang w:val="fr-FR"/>
        </w:rPr>
        <w:tab/>
      </w:r>
      <w:sdt>
        <w:sdtPr>
          <w:rPr>
            <w:webHidden/>
          </w:rPr>
          <w:id w:val="372579931"/>
          <w:placeholder>
            <w:docPart w:val="5D9BB1A5AF2DA54CAAE58DCF24DB4087"/>
          </w:placeholder>
          <w:temporary/>
          <w:showingPlcHdr/>
        </w:sdtPr>
        <w:sdtEndPr/>
        <w:sdtContent>
          <w:r w:rsidR="0031464A" w:rsidRPr="0000481E">
            <w:rPr>
              <w:webHidden/>
              <w:lang w:val="fr-FR"/>
            </w:rPr>
            <w:t>#</w:t>
          </w:r>
        </w:sdtContent>
      </w:sdt>
    </w:p>
    <w:p w:rsidR="0031464A" w:rsidRPr="00AF7456" w:rsidRDefault="00CB691D" w:rsidP="0031464A">
      <w:pPr>
        <w:pStyle w:val="Level3"/>
      </w:pPr>
      <w:sdt>
        <w:sdtPr>
          <w:rPr>
            <w:webHidden/>
          </w:rPr>
          <w:id w:val="372579802"/>
          <w:placeholder>
            <w:docPart w:val="4C0F37E1AF2F6148ADCC9DD0ACF40C8B"/>
          </w:placeholder>
          <w:temporary/>
          <w:showingPlcHdr/>
        </w:sdtPr>
        <w:sdtEndPr/>
        <w:sdtContent>
          <w:r w:rsidR="0031464A" w:rsidRPr="00AF7456">
            <w:t>Subsection 3.3.b</w:t>
          </w:r>
        </w:sdtContent>
      </w:sdt>
      <w:r w:rsidR="0031464A" w:rsidRPr="00AF7456">
        <w:rPr>
          <w:webHidden/>
        </w:rPr>
        <w:tab/>
      </w:r>
      <w:sdt>
        <w:sdtPr>
          <w:rPr>
            <w:webHidden/>
          </w:rPr>
          <w:id w:val="372579932"/>
          <w:placeholder>
            <w:docPart w:val="01F7BA0423E58E4DA6A9DBAB77D0E74B"/>
          </w:placeholder>
          <w:temporary/>
          <w:showingPlcHdr/>
        </w:sdtPr>
        <w:sdtEndPr/>
        <w:sdtContent>
          <w:r w:rsidR="0031464A" w:rsidRPr="00AF7456">
            <w:rPr>
              <w:webHidden/>
            </w:rPr>
            <w:t>#</w:t>
          </w:r>
        </w:sdtContent>
      </w:sdt>
    </w:p>
    <w:p w:rsidR="0031464A" w:rsidRPr="00AF7456" w:rsidRDefault="00CB691D" w:rsidP="0031464A">
      <w:pPr>
        <w:pStyle w:val="Level3"/>
      </w:pPr>
      <w:sdt>
        <w:sdtPr>
          <w:rPr>
            <w:webHidden/>
          </w:rPr>
          <w:id w:val="372579832"/>
          <w:placeholder>
            <w:docPart w:val="73BAB660FB07B24E8137F8CA288C1611"/>
          </w:placeholder>
          <w:temporary/>
          <w:showingPlcHdr/>
        </w:sdtPr>
        <w:sdtEndPr/>
        <w:sdtContent>
          <w:r w:rsidR="0031464A" w:rsidRPr="00AF7456">
            <w:t>Subsection 3.3.c</w:t>
          </w:r>
        </w:sdtContent>
      </w:sdt>
      <w:r w:rsidR="0031464A" w:rsidRPr="00AF7456">
        <w:rPr>
          <w:webHidden/>
        </w:rPr>
        <w:tab/>
      </w:r>
      <w:sdt>
        <w:sdtPr>
          <w:rPr>
            <w:webHidden/>
          </w:rPr>
          <w:id w:val="372579933"/>
          <w:placeholder>
            <w:docPart w:val="1CA8347C51661244B71B62F942205B57"/>
          </w:placeholder>
          <w:temporary/>
          <w:showingPlcHdr/>
        </w:sdtPr>
        <w:sdtEndPr/>
        <w:sdtContent>
          <w:r w:rsidR="0031464A" w:rsidRPr="00AF7456">
            <w:rPr>
              <w:webHidden/>
            </w:rPr>
            <w:t>#</w:t>
          </w:r>
        </w:sdtContent>
      </w:sdt>
    </w:p>
    <w:p w:rsidR="00606210" w:rsidRDefault="00606210" w:rsidP="00606210">
      <w:pPr>
        <w:pStyle w:val="Heading2"/>
      </w:pPr>
    </w:p>
    <w:p w:rsidR="00D22CB9" w:rsidRPr="000E54A4" w:rsidRDefault="00D22CB9" w:rsidP="000E54A4">
      <w:pPr>
        <w:pStyle w:val="ChapterName"/>
      </w:pPr>
      <w:r>
        <w:br w:type="page"/>
      </w:r>
      <w:r w:rsidR="0031464A">
        <w:lastRenderedPageBreak/>
        <w:t>Prologue</w:t>
      </w:r>
    </w:p>
    <w:p w:rsidR="00596D10" w:rsidRDefault="00CB691D" w:rsidP="00606210">
      <w:pPr>
        <w:pStyle w:val="BodyText"/>
      </w:pPr>
      <w:sdt>
        <w:sdtPr>
          <w:alias w:val="Enter description:"/>
          <w:tag w:val="Enter description:"/>
          <w:id w:val="-407997551"/>
          <w:placeholder>
            <w:docPart w:val="0C5BA05223460D44870118F7FC8A2F32"/>
          </w:placeholder>
          <w15:appearance w15:val="hidden"/>
        </w:sdtPr>
        <w:sdtEndPr/>
        <w:sdtContent>
          <w:r w:rsidR="00C24708">
            <w:t xml:space="preserve">Prologue to be about the </w:t>
          </w:r>
          <w:r w:rsidR="00135444">
            <w:t xml:space="preserve">capture of King </w:t>
          </w:r>
          <w:proofErr w:type="spellStart"/>
          <w:r w:rsidR="00135444">
            <w:t>Hansi</w:t>
          </w:r>
          <w:proofErr w:type="spellEnd"/>
          <w:r w:rsidR="00135444">
            <w:t xml:space="preserve"> of </w:t>
          </w:r>
          <w:proofErr w:type="spellStart"/>
          <w:r w:rsidR="00135444">
            <w:t>Tanelorn</w:t>
          </w:r>
          <w:proofErr w:type="spellEnd"/>
        </w:sdtContent>
      </w:sdt>
    </w:p>
    <w:p w:rsidR="00CD2595" w:rsidRDefault="00CB691D" w:rsidP="00606210">
      <w:pPr>
        <w:pStyle w:val="BodyText"/>
      </w:pPr>
      <w:sdt>
        <w:sdtPr>
          <w:alias w:val="Enter description:"/>
          <w:tag w:val="Enter description:"/>
          <w:id w:val="-1463874321"/>
          <w:placeholder>
            <w:docPart w:val="E025AE54915DB54A8C373A40C65D0A12"/>
          </w:placeholder>
          <w:temporary/>
          <w:showingPlcHdr/>
          <w15:appearance w15:val="hidden"/>
        </w:sdtPr>
        <w:sdtEndPr/>
        <w:sdtContent>
          <w:r w:rsidR="00596D10">
            <w:t xml:space="preserve">You should submit your manuscript with an approximate word count in the upper </w:t>
          </w:r>
          <w:r w:rsidR="00A33884">
            <w:t>right</w:t>
          </w:r>
          <w:r w:rsidR="00596D10">
            <w:t>-hand corner of the title page (rounded to the nearest one hundred words).</w:t>
          </w:r>
        </w:sdtContent>
      </w:sdt>
      <w:r w:rsidR="005971CE">
        <w:t xml:space="preserve"> </w:t>
      </w:r>
      <w:r w:rsidR="00D65545">
        <w:t xml:space="preserve"> </w:t>
      </w:r>
      <w:sdt>
        <w:sdtPr>
          <w:alias w:val="Enter description:"/>
          <w:tag w:val="Enter description:"/>
          <w:id w:val="1493061456"/>
          <w:placeholder>
            <w:docPart w:val="88A8FFC15FDC094DA45105708AA0D824"/>
          </w:placeholder>
          <w:temporary/>
          <w:showingPlcHdr/>
          <w15:appearance w15:val="hidden"/>
        </w:sdtPr>
        <w:sdtEndPr/>
        <w:sdtContent>
          <w:r w:rsidR="005971CE">
            <w:t>You can use Microsoft Word’s convenient word count feature to get this number by choosing Word Count from the Proofing section of the Review menu.</w:t>
          </w:r>
        </w:sdtContent>
      </w:sdt>
    </w:p>
    <w:p w:rsidR="00FA6D37" w:rsidRDefault="00CB691D" w:rsidP="00FA6D37">
      <w:pPr>
        <w:pStyle w:val="BodyText"/>
      </w:pPr>
      <w:sdt>
        <w:sdtPr>
          <w:alias w:val="Enter description:"/>
          <w:tag w:val="Enter description:"/>
          <w:id w:val="1983420241"/>
          <w:placeholder>
            <w:docPart w:val="3BF5659919CEE846B1CAB52A3F21F1E5"/>
          </w:placeholder>
          <w:temporary/>
          <w:showingPlcHdr/>
          <w15:appearance w15:val="hidden"/>
        </w:sdtPr>
        <w:sdtEndPr/>
        <w:sdtContent>
          <w:r w:rsidR="00596D10">
            <w:t>Each chapter should begin on a new page.  Keep in mind while writing your manuscript that you should follow each sentence with two spaces.</w:t>
          </w:r>
        </w:sdtContent>
      </w:sdt>
      <w:r w:rsidR="005971CE">
        <w:t xml:space="preserve">  </w:t>
      </w:r>
      <w:sdt>
        <w:sdtPr>
          <w:alias w:val="Enter description:"/>
          <w:tag w:val="Enter description:"/>
          <w:id w:val="1111470388"/>
          <w:placeholder>
            <w:docPart w:val="37C3EDB48679C04691A6604E58F3D058"/>
          </w:placeholder>
          <w:temporary/>
          <w:showingPlcHdr/>
          <w15:appearance w15:val="hidden"/>
        </w:sdtPr>
        <w:sdtEndPr/>
        <w:sdtContent>
          <w:r w:rsidR="005971CE">
            <w:t>Also, spell out numbers as words, do not hyphenate words that do not ordinarily contain a hyphen, and use underlining instead of italics.  These are editors’ preferences which make reading your manuscript easier.</w:t>
          </w:r>
        </w:sdtContent>
      </w:sdt>
    </w:p>
    <w:sdt>
      <w:sdtPr>
        <w:alias w:val="Enter description:"/>
        <w:tag w:val="Enter description:"/>
        <w:id w:val="1417590161"/>
        <w:placeholder>
          <w:docPart w:val="E044C469E9FA4D42A693189455F293A0"/>
        </w:placeholder>
        <w:temporary/>
        <w:showingPlcHdr/>
        <w15:appearance w15:val="hidden"/>
      </w:sdtPr>
      <w:sdtEndPr/>
      <w:sdtContent>
        <w:p w:rsidR="0031464A" w:rsidRDefault="00E45F31" w:rsidP="00660AF0">
          <w:pPr>
            <w:pStyle w:val="BodyText"/>
          </w:pPr>
          <w:r w:rsidRPr="00E45F31">
            <w:t xml:space="preserve">Starting on page </w:t>
          </w:r>
          <w:r w:rsidR="00A567EC">
            <w:t>two</w:t>
          </w:r>
          <w:r w:rsidRPr="00E45F31">
            <w:t xml:space="preserve">, your last name, the title, and the page number appear in the header section. </w:t>
          </w:r>
          <w:r w:rsidR="004265C1">
            <w:t xml:space="preserve"> </w:t>
          </w:r>
          <w:r w:rsidRPr="00E45F31">
            <w:t>Your last name and the title update automatically in the header when you type them in on the title page.</w:t>
          </w:r>
        </w:p>
      </w:sdtContent>
    </w:sdt>
    <w:p w:rsidR="0031464A" w:rsidRDefault="0031464A">
      <w:r>
        <w:br w:type="page"/>
      </w:r>
    </w:p>
    <w:p w:rsidR="0031464A" w:rsidRPr="000E54A4" w:rsidRDefault="00025843" w:rsidP="0031464A">
      <w:pPr>
        <w:pStyle w:val="ChapterName"/>
      </w:pPr>
      <w:r>
        <w:lastRenderedPageBreak/>
        <w:t xml:space="preserve">Chapter 1 - </w:t>
      </w:r>
      <w:r w:rsidR="0031464A">
        <w:t>A Farewell to Kings</w:t>
      </w:r>
    </w:p>
    <w:p w:rsidR="007B67C7" w:rsidRDefault="00A63D5D" w:rsidP="0031464A">
      <w:pPr>
        <w:pStyle w:val="BodyText"/>
      </w:pPr>
      <w:r>
        <w:t xml:space="preserve">Street lamps </w:t>
      </w:r>
      <w:r w:rsidR="00DF0FB7">
        <w:t>made</w:t>
      </w:r>
      <w:r>
        <w:t xml:space="preserve"> the dimly lit stone</w:t>
      </w:r>
      <w:r w:rsidR="00DF0FB7">
        <w:t xml:space="preserve"> visible</w:t>
      </w:r>
      <w:r>
        <w:t xml:space="preserve"> as their fires danced in the night. </w:t>
      </w:r>
      <w:r w:rsidR="0031464A">
        <w:t xml:space="preserve">The gentle breeze of the mid-summer twists up remnants of garbage and dust not caked into the streets from the day’s revelry. Steins, food trays, torn clothes, and other debris litter the well-traveled pathways after a day of excitement. In the late hour, festival goers still straggle </w:t>
      </w:r>
      <w:r w:rsidR="00A96F2B">
        <w:t xml:space="preserve">nosily </w:t>
      </w:r>
      <w:r w:rsidR="0031464A">
        <w:t xml:space="preserve">along </w:t>
      </w:r>
      <w:r w:rsidR="00FE0B15">
        <w:t xml:space="preserve">the </w:t>
      </w:r>
      <w:r w:rsidR="004D1E87">
        <w:t>way</w:t>
      </w:r>
      <w:r w:rsidR="00FE0B15">
        <w:t xml:space="preserve"> winding roads of the capital city. Inside </w:t>
      </w:r>
      <w:r>
        <w:rPr>
          <w:i/>
          <w:iCs/>
        </w:rPr>
        <w:t>the</w:t>
      </w:r>
      <w:r w:rsidR="00FE0B15">
        <w:rPr>
          <w:i/>
          <w:iCs/>
        </w:rPr>
        <w:t xml:space="preserve"> Bird of Prey, </w:t>
      </w:r>
      <w:r w:rsidR="00FE0B15">
        <w:t xml:space="preserve">Serge sat at the table with his companions, each heavily in their cups from a log day of celebration. </w:t>
      </w:r>
      <w:r>
        <w:t xml:space="preserve">Every year at the Summer Solstice, there is a celebration for all the peace and freedom that has been brought to Aetatis over the past 1200 years by the Kings of this city. </w:t>
      </w:r>
      <w:r w:rsidR="00FE0B15">
        <w:t xml:space="preserve">The </w:t>
      </w:r>
      <w:r w:rsidR="00FE0B15">
        <w:rPr>
          <w:i/>
          <w:iCs/>
        </w:rPr>
        <w:t xml:space="preserve">Festival of Kings </w:t>
      </w:r>
      <w:r w:rsidR="00FE0B15">
        <w:t xml:space="preserve">in full swing, the entire </w:t>
      </w:r>
      <w:r w:rsidR="00135444">
        <w:rPr>
          <w:b/>
          <w:bCs/>
        </w:rPr>
        <w:t>City of Kings</w:t>
      </w:r>
      <w:r w:rsidR="00FE0B15">
        <w:t xml:space="preserve"> was deep in</w:t>
      </w:r>
      <w:r w:rsidR="006A2756">
        <w:t xml:space="preserve"> </w:t>
      </w:r>
      <w:r w:rsidR="004D1E87">
        <w:t>merriment</w:t>
      </w:r>
      <w:r w:rsidR="00FE0B15">
        <w:t xml:space="preserve">. </w:t>
      </w:r>
    </w:p>
    <w:p w:rsidR="007B67C7" w:rsidRDefault="00FE0B15" w:rsidP="007B67C7">
      <w:pPr>
        <w:pStyle w:val="BodyText"/>
        <w:ind w:firstLine="720"/>
      </w:pPr>
      <w:r>
        <w:t xml:space="preserve">Jugglers and acrobats still occupied some of the street corners to take advantage of the party goers as the more intoxicated they became, the more generous with their coin. Serge looked deep into his wife’s glazed over eyes with passion as the laughed at the antics of </w:t>
      </w:r>
      <w:r w:rsidR="00E41072">
        <w:t>Jeifer</w:t>
      </w:r>
      <w:r>
        <w:t xml:space="preserve"> and </w:t>
      </w:r>
      <w:r w:rsidR="00E41072">
        <w:t>Ylle</w:t>
      </w:r>
      <w:r>
        <w:t xml:space="preserve"> in their drunken glory. Her fire red hair framed her face perfectly as if fell loose past her chest. The top students of the University had reason for celebration aside from the recent marriage of Serge and </w:t>
      </w:r>
      <w:r w:rsidR="00FF03DC">
        <w:t>Rynde</w:t>
      </w:r>
      <w:r>
        <w:t xml:space="preserve">, the 8 of them were </w:t>
      </w:r>
      <w:r w:rsidR="007B67C7">
        <w:t xml:space="preserve">the brightest the University had seen in centuries. </w:t>
      </w:r>
    </w:p>
    <w:p w:rsidR="00660AF0" w:rsidRDefault="007B67C7" w:rsidP="007B67C7">
      <w:pPr>
        <w:pStyle w:val="BodyText"/>
        <w:ind w:firstLine="720"/>
      </w:pPr>
      <w:r>
        <w:rPr>
          <w:i/>
          <w:iCs/>
        </w:rPr>
        <w:t xml:space="preserve">The Bird of Prey </w:t>
      </w:r>
      <w:r>
        <w:t xml:space="preserve">was loud and rowdy as the winds picked up outside, no one was aware of the stirring in the shadows. No one inside even batted an eye at </w:t>
      </w:r>
      <w:proofErr w:type="spellStart"/>
      <w:r w:rsidR="00E41072">
        <w:t>Jeifer</w:t>
      </w:r>
      <w:r>
        <w:t>’s</w:t>
      </w:r>
      <w:proofErr w:type="spellEnd"/>
      <w:r>
        <w:t xml:space="preserve"> loud and offensive obscenities as he slammed back steins with his friends. The beads of sweat ran down his face like rain drops on a window as he made his mates gasp in laughs. Serge caught the anxious look on </w:t>
      </w:r>
      <w:proofErr w:type="spellStart"/>
      <w:r w:rsidR="00E41072">
        <w:lastRenderedPageBreak/>
        <w:t>Aezi</w:t>
      </w:r>
      <w:r>
        <w:t>’s</w:t>
      </w:r>
      <w:proofErr w:type="spellEnd"/>
      <w:r>
        <w:t xml:space="preserve"> olive face as he scanned the room in between his cackles at </w:t>
      </w:r>
      <w:proofErr w:type="spellStart"/>
      <w:r w:rsidR="00E41072">
        <w:t>Jeifer</w:t>
      </w:r>
      <w:r>
        <w:t>’s</w:t>
      </w:r>
      <w:proofErr w:type="spellEnd"/>
      <w:r>
        <w:t xml:space="preserve"> buffoonery</w:t>
      </w:r>
      <w:r w:rsidR="006212B9">
        <w:t>, always on alert</w:t>
      </w:r>
      <w:r>
        <w:t xml:space="preserve">. He looked odd not wearing his pointy tan hat which could always been seen sitting atop his long black hair. Serge detected nothing in the room that would draw anyone’s suspicion, but he kept on guard, </w:t>
      </w:r>
      <w:r w:rsidR="0052508D">
        <w:t>Gimza</w:t>
      </w:r>
      <w:r>
        <w:t xml:space="preserve"> picked up on the uneasiness in the air too.</w:t>
      </w:r>
      <w:r w:rsidR="006212B9">
        <w:t xml:space="preserve"> Maybe it was just the knight in them.</w:t>
      </w:r>
      <w:r>
        <w:t xml:space="preserve"> The room erupted once again in glee as music filled the common room of the tavern. </w:t>
      </w:r>
    </w:p>
    <w:p w:rsidR="007B67C7" w:rsidRDefault="006212B9" w:rsidP="002C4B0B">
      <w:pPr>
        <w:pStyle w:val="BodyText"/>
        <w:ind w:firstLine="720"/>
      </w:pPr>
      <w:r>
        <w:t>The elation was broken a</w:t>
      </w:r>
      <w:r w:rsidR="007B67C7">
        <w:t>s the windows shattered</w:t>
      </w:r>
      <w:r w:rsidR="006379D1">
        <w:t xml:space="preserve"> like</w:t>
      </w:r>
      <w:r w:rsidR="007B67C7">
        <w:t xml:space="preserve"> a </w:t>
      </w:r>
      <w:proofErr w:type="gramStart"/>
      <w:r w:rsidR="007B67C7">
        <w:t>confetti of broken glass</w:t>
      </w:r>
      <w:proofErr w:type="gramEnd"/>
      <w:r w:rsidR="007B67C7">
        <w:t xml:space="preserve"> into the room, </w:t>
      </w:r>
      <w:r w:rsidR="0052508D">
        <w:t>Gimza</w:t>
      </w:r>
      <w:r w:rsidR="007B67C7">
        <w:t xml:space="preserve"> and Serge jumped to their feet as </w:t>
      </w:r>
      <w:r w:rsidR="00FF03DC">
        <w:t>Rynde</w:t>
      </w:r>
      <w:r w:rsidR="007B67C7">
        <w:t xml:space="preserve"> and </w:t>
      </w:r>
      <w:r w:rsidR="0052508D">
        <w:t>Qeles</w:t>
      </w:r>
      <w:r w:rsidR="007B67C7">
        <w:t xml:space="preserve"> leapt onto the table that they all just </w:t>
      </w:r>
      <w:r>
        <w:t>drank</w:t>
      </w:r>
      <w:r w:rsidR="007B67C7">
        <w:t xml:space="preserve"> at. </w:t>
      </w:r>
      <w:r w:rsidR="00E41072">
        <w:t>Aezi</w:t>
      </w:r>
      <w:r w:rsidR="007B67C7">
        <w:t xml:space="preserve"> and </w:t>
      </w:r>
      <w:r w:rsidR="00E41072">
        <w:t>Zid</w:t>
      </w:r>
      <w:r w:rsidR="007B67C7">
        <w:t xml:space="preserve"> immediately got into a defensive stance as </w:t>
      </w:r>
      <w:r w:rsidR="00E41072">
        <w:t>Jeifer</w:t>
      </w:r>
      <w:r w:rsidR="007B67C7">
        <w:t xml:space="preserve"> and </w:t>
      </w:r>
      <w:r w:rsidR="00E41072">
        <w:t>Ylle</w:t>
      </w:r>
      <w:r w:rsidR="007B67C7">
        <w:t xml:space="preserve"> emptied their cups to not waste a drop before </w:t>
      </w:r>
      <w:r>
        <w:t>entering</w:t>
      </w:r>
      <w:r w:rsidR="007B67C7">
        <w:t xml:space="preserve"> the fray. Shadowy figures </w:t>
      </w:r>
      <w:r w:rsidR="00A22325">
        <w:t>danced</w:t>
      </w:r>
      <w:r w:rsidR="007B67C7">
        <w:t xml:space="preserve"> into the room as Serge, </w:t>
      </w:r>
      <w:r w:rsidR="0052508D">
        <w:t>Gimza</w:t>
      </w:r>
      <w:r w:rsidR="007B67C7">
        <w:t xml:space="preserve">, </w:t>
      </w:r>
      <w:r w:rsidR="00E41072">
        <w:t>Zid</w:t>
      </w:r>
      <w:r w:rsidR="007B67C7">
        <w:t xml:space="preserve">, and </w:t>
      </w:r>
      <w:r w:rsidR="00E41072">
        <w:t>Aezi</w:t>
      </w:r>
      <w:r w:rsidR="007B67C7">
        <w:t xml:space="preserve"> hacked away at the intruders. </w:t>
      </w:r>
      <w:r w:rsidR="00FF03DC">
        <w:t>Rynde</w:t>
      </w:r>
      <w:r w:rsidR="007B67C7">
        <w:t xml:space="preserve"> and </w:t>
      </w:r>
      <w:r w:rsidR="0052508D">
        <w:t>Qeles</w:t>
      </w:r>
      <w:r w:rsidR="007B67C7">
        <w:t xml:space="preserve"> tried to strengthen the patrons as they tried to fight off the intruders to no avail. As the </w:t>
      </w:r>
      <w:r w:rsidR="00DC51B9">
        <w:t>crue</w:t>
      </w:r>
      <w:r w:rsidR="007B67C7">
        <w:t xml:space="preserve"> worked to keep each other alive, </w:t>
      </w:r>
      <w:r w:rsidR="00B542A3">
        <w:t xml:space="preserve">the common folk fell to their deaths like </w:t>
      </w:r>
      <w:r w:rsidR="00DC51B9">
        <w:t>glats</w:t>
      </w:r>
      <w:r w:rsidR="00F812A1">
        <w:t xml:space="preserve"> at the slaughter</w:t>
      </w:r>
      <w:r w:rsidR="00B542A3">
        <w:t>.</w:t>
      </w:r>
      <w:r w:rsidR="004B2934">
        <w:t xml:space="preserve"> As the seconds ticked on, it became more and more clear that the common room was now a death trap and if they wanted to make it through the night, they would have to escape the tavern immediately. Serge and </w:t>
      </w:r>
      <w:r w:rsidR="0052508D">
        <w:t>Gimza</w:t>
      </w:r>
      <w:r w:rsidR="004B2934">
        <w:t xml:space="preserve"> whistled as they swung around towards the front door and </w:t>
      </w:r>
      <w:r w:rsidR="00DC51B9">
        <w:t>chopped</w:t>
      </w:r>
      <w:r w:rsidR="004B2934">
        <w:t xml:space="preserve"> a path for the others to follow.</w:t>
      </w:r>
    </w:p>
    <w:p w:rsidR="00745D4F" w:rsidRDefault="00745D4F" w:rsidP="007B67C7">
      <w:pPr>
        <w:pStyle w:val="BodyText"/>
        <w:ind w:firstLine="720"/>
      </w:pPr>
      <w:r>
        <w:t xml:space="preserve">The scene outside was </w:t>
      </w:r>
      <w:r w:rsidR="00A4390C">
        <w:t>worse</w:t>
      </w:r>
      <w:r>
        <w:t xml:space="preserve"> than </w:t>
      </w:r>
      <w:r w:rsidR="0051149A">
        <w:t xml:space="preserve">inside the tavern. Shadowy figures </w:t>
      </w:r>
      <w:r w:rsidR="00744D46">
        <w:t>beat</w:t>
      </w:r>
      <w:r w:rsidR="0051149A">
        <w:t xml:space="preserve"> down the </w:t>
      </w:r>
      <w:r w:rsidR="00F551D6">
        <w:t>streets’ wanderers</w:t>
      </w:r>
      <w:r w:rsidR="0051149A">
        <w:t xml:space="preserve"> like </w:t>
      </w:r>
      <w:r w:rsidR="00F551D6">
        <w:t>wolves in a chicken coop</w:t>
      </w:r>
      <w:r w:rsidR="0051149A">
        <w:t>. Common folk could provide no sort of resistance against this sort on onslaught.</w:t>
      </w:r>
      <w:r w:rsidR="00A63D5D">
        <w:t xml:space="preserve">  </w:t>
      </w:r>
      <w:r w:rsidR="00CA4CF0">
        <w:t xml:space="preserve">Serge could make out the figures of what looked like great wolves and the distinct look of skeletons walking upright. From the ground beneath him, big rats, the size of feral </w:t>
      </w:r>
      <w:proofErr w:type="gramStart"/>
      <w:r w:rsidR="00CA4CF0">
        <w:t>cats</w:t>
      </w:r>
      <w:proofErr w:type="gramEnd"/>
      <w:r w:rsidR="00CA4CF0">
        <w:t xml:space="preserve"> bit at his legs. </w:t>
      </w:r>
      <w:r w:rsidR="007E168D" w:rsidRPr="007E168D">
        <w:t xml:space="preserve">The red of the wolves' eyes was the only distinct </w:t>
      </w:r>
      <w:r w:rsidR="007E168D" w:rsidRPr="007E168D">
        <w:lastRenderedPageBreak/>
        <w:t xml:space="preserve">feature that separated their black grizzled fur which </w:t>
      </w:r>
      <w:r w:rsidR="00D35982">
        <w:t>camouflaged</w:t>
      </w:r>
      <w:r w:rsidR="007E168D" w:rsidRPr="007E168D">
        <w:t xml:space="preserve"> them so well into the night's darkness</w:t>
      </w:r>
      <w:r w:rsidR="009D13E0">
        <w:t xml:space="preserve">. The skeletons fire red eyes stood out as well from their greyish, smoke colored bones that hid them in the </w:t>
      </w:r>
      <w:r w:rsidR="00D35982">
        <w:t>evening’s</w:t>
      </w:r>
      <w:r w:rsidR="009D13E0">
        <w:t xml:space="preserve"> </w:t>
      </w:r>
      <w:r w:rsidR="00D35982">
        <w:t>shadow</w:t>
      </w:r>
      <w:r w:rsidR="009D13E0">
        <w:t xml:space="preserve"> as well. </w:t>
      </w:r>
      <w:r w:rsidR="00D35982">
        <w:t>Evil lurked this night.</w:t>
      </w:r>
    </w:p>
    <w:p w:rsidR="009D13E0" w:rsidRDefault="009D13E0" w:rsidP="007B67C7">
      <w:pPr>
        <w:pStyle w:val="BodyText"/>
        <w:ind w:firstLine="720"/>
      </w:pPr>
      <w:r>
        <w:t xml:space="preserve">Serge could see </w:t>
      </w:r>
      <w:proofErr w:type="spellStart"/>
      <w:r w:rsidR="0052508D">
        <w:t>Gimza</w:t>
      </w:r>
      <w:r>
        <w:t>’s</w:t>
      </w:r>
      <w:proofErr w:type="spellEnd"/>
      <w:r>
        <w:t xml:space="preserve"> attention turn toward the city’s castle</w:t>
      </w:r>
      <w:r w:rsidR="009112B3">
        <w:t>; his shoulder length blonde hair hiding the grim look on his face carved from stone -</w:t>
      </w:r>
      <w:r>
        <w:t xml:space="preserve"> both his residence, and where his father, King &lt;King&gt; would be under minimal guard on this festive night. But the path to the castle was too dense with </w:t>
      </w:r>
      <w:proofErr w:type="spellStart"/>
      <w:r>
        <w:t>fiends</w:t>
      </w:r>
      <w:proofErr w:type="spellEnd"/>
      <w:r>
        <w:t xml:space="preserve">, and smoke could already be seen </w:t>
      </w:r>
      <w:r w:rsidR="00BE6DC5">
        <w:t xml:space="preserve">twisting up </w:t>
      </w:r>
      <w:r>
        <w:t xml:space="preserve">from the castle towers and windows. The city was being overrun, and if the friends did not find a place to </w:t>
      </w:r>
      <w:r w:rsidR="00047761">
        <w:t>endure</w:t>
      </w:r>
      <w:r>
        <w:t xml:space="preserve"> the </w:t>
      </w:r>
      <w:proofErr w:type="gramStart"/>
      <w:r>
        <w:t>night</w:t>
      </w:r>
      <w:proofErr w:type="gramEnd"/>
      <w:r>
        <w:t xml:space="preserve"> they would fall with</w:t>
      </w:r>
      <w:r w:rsidR="009112B3">
        <w:t xml:space="preserve"> it.</w:t>
      </w:r>
      <w:r w:rsidR="00477E06">
        <w:t xml:space="preserve"> Still, Serge led the 8 on an attempt to make it to the castle walls, but it was to no avail.</w:t>
      </w:r>
      <w:r w:rsidR="002C4B0B">
        <w:t xml:space="preserve"> Even </w:t>
      </w:r>
      <w:proofErr w:type="spellStart"/>
      <w:r w:rsidR="002C4B0B">
        <w:t>Aezi’s</w:t>
      </w:r>
      <w:proofErr w:type="spellEnd"/>
      <w:r w:rsidR="002C4B0B">
        <w:t xml:space="preserve"> fire magicks seemed to only provide a slight discomfort to this evening’s unwanted guests.</w:t>
      </w:r>
      <w:r w:rsidR="00477E06">
        <w:t xml:space="preserve"> They needed to get what they could from the </w:t>
      </w:r>
      <w:r w:rsidR="00352114">
        <w:t>manor and</w:t>
      </w:r>
      <w:r w:rsidR="00477E06">
        <w:t xml:space="preserve"> leave the center city.</w:t>
      </w:r>
    </w:p>
    <w:p w:rsidR="00477E06" w:rsidRDefault="00477E06" w:rsidP="007B67C7">
      <w:pPr>
        <w:pStyle w:val="BodyText"/>
        <w:ind w:firstLine="720"/>
      </w:pPr>
      <w:r>
        <w:t xml:space="preserve">Their manor sat on the outside of </w:t>
      </w:r>
      <w:r w:rsidR="00352114">
        <w:t>the</w:t>
      </w:r>
      <w:r>
        <w:t xml:space="preserve"> city, just away </w:t>
      </w:r>
      <w:r w:rsidR="00352114">
        <w:t xml:space="preserve">a few blocks from </w:t>
      </w:r>
      <w:r w:rsidR="00352114">
        <w:rPr>
          <w:i/>
          <w:iCs/>
        </w:rPr>
        <w:t>the Bird of Prey</w:t>
      </w:r>
      <w:r>
        <w:t>. Outside of the main avenues, the screams of dying party-goers could be heard from where the slaughter was worst. Screams and the light of burning flames</w:t>
      </w:r>
      <w:r w:rsidR="00C07BE1">
        <w:t xml:space="preserve"> could be heard from the manor as they</w:t>
      </w:r>
      <w:r>
        <w:t xml:space="preserve"> littered the way all the way up the main road to the castle gates. The castle was starting to crumble under the assault of the night’s invaders, and the screams began to get louder, apparently getting closer now to the </w:t>
      </w:r>
      <w:r w:rsidR="00D45B95">
        <w:t>outskirts of the</w:t>
      </w:r>
      <w:r>
        <w:t xml:space="preserve"> city. The manors along the road shared by theirs, seemed untouched by conflict; but that would not be for long as the commotion grew nearer still. </w:t>
      </w:r>
    </w:p>
    <w:p w:rsidR="00135444" w:rsidRDefault="00477E06" w:rsidP="007B67C7">
      <w:pPr>
        <w:pStyle w:val="BodyText"/>
        <w:ind w:firstLine="720"/>
      </w:pPr>
      <w:r>
        <w:lastRenderedPageBreak/>
        <w:t xml:space="preserve">The 8 companions all lived in the manor, except </w:t>
      </w:r>
      <w:r w:rsidR="0052508D">
        <w:t>Gimza</w:t>
      </w:r>
      <w:r>
        <w:t xml:space="preserve"> who was heir to the throne and was required to live on castle grounds, but most of his time was </w:t>
      </w:r>
      <w:r w:rsidR="00601369">
        <w:t>also spent at the manor</w:t>
      </w:r>
      <w:r w:rsidR="00E13926">
        <w:t xml:space="preserve"> or at the University</w:t>
      </w:r>
      <w:r w:rsidR="00601369">
        <w:t xml:space="preserve"> training and bonding with everyone. The other 7 grew up in a crumbling house in the slums which they warmly referred to as ‘the orphanage’. All orphans of a previous war, they were as good as bloo</w:t>
      </w:r>
      <w:r w:rsidR="00AC3090">
        <w:t>d</w:t>
      </w:r>
      <w:r w:rsidR="00601369">
        <w:t xml:space="preserve">. All started attending the University soon after </w:t>
      </w:r>
      <w:r w:rsidR="00AC3090">
        <w:t>e</w:t>
      </w:r>
      <w:r w:rsidR="00601369">
        <w:t xml:space="preserve">stablishing a family together, and </w:t>
      </w:r>
      <w:r w:rsidR="0052508D">
        <w:t>Gimza</w:t>
      </w:r>
      <w:r w:rsidR="00601369">
        <w:t xml:space="preserve"> quickly joined the</w:t>
      </w:r>
      <w:r w:rsidR="001941FB">
        <w:t>ir crue</w:t>
      </w:r>
      <w:r w:rsidR="00601369">
        <w:t xml:space="preserve"> as they became inseparable over the ensuing years. Serge’s attention drawn quickly back to the terror at hand, he gathered what could as he could hear banging and scraping now at the manor. The sound of their livestock’s life coming to an end signaled their time here was up and all rushed out of the manor with everything they could fit in </w:t>
      </w:r>
      <w:r w:rsidR="00405686">
        <w:t xml:space="preserve">their </w:t>
      </w:r>
      <w:r w:rsidR="00601369">
        <w:t>packs and</w:t>
      </w:r>
      <w:r w:rsidR="00405686">
        <w:t xml:space="preserve"> under</w:t>
      </w:r>
      <w:r w:rsidR="00601369">
        <w:t xml:space="preserve"> their arms. </w:t>
      </w:r>
      <w:r w:rsidR="00135444">
        <w:t xml:space="preserve">The 8 all hopped on their </w:t>
      </w:r>
      <w:r w:rsidR="00135444">
        <w:rPr>
          <w:b/>
          <w:bCs/>
        </w:rPr>
        <w:t>k</w:t>
      </w:r>
      <w:r w:rsidR="00135444" w:rsidRPr="00135444">
        <w:rPr>
          <w:b/>
          <w:bCs/>
        </w:rPr>
        <w:t>yoros</w:t>
      </w:r>
      <w:r w:rsidR="00135444">
        <w:t xml:space="preserve"> and rode off towards the outskirts of the </w:t>
      </w:r>
      <w:r w:rsidR="00135444">
        <w:rPr>
          <w:b/>
          <w:bCs/>
        </w:rPr>
        <w:t>City of Kings</w:t>
      </w:r>
      <w:r w:rsidR="00135444">
        <w:t>.</w:t>
      </w:r>
    </w:p>
    <w:p w:rsidR="00135444" w:rsidRDefault="002C4B0B" w:rsidP="007B67C7">
      <w:pPr>
        <w:pStyle w:val="BodyText"/>
        <w:ind w:firstLine="720"/>
      </w:pPr>
      <w:r>
        <w:t xml:space="preserve">As they raced towards the fringes of </w:t>
      </w:r>
      <w:r>
        <w:rPr>
          <w:b/>
          <w:bCs/>
        </w:rPr>
        <w:t>City of Kings</w:t>
      </w:r>
      <w:r>
        <w:t xml:space="preserve">, the screams grew fainter, but never died. The outskirts of </w:t>
      </w:r>
      <w:r>
        <w:rPr>
          <w:b/>
          <w:bCs/>
        </w:rPr>
        <w:t xml:space="preserve">City of Kings </w:t>
      </w:r>
      <w:proofErr w:type="gramStart"/>
      <w:r>
        <w:t>was</w:t>
      </w:r>
      <w:proofErr w:type="gramEnd"/>
      <w:r>
        <w:t xml:space="preserve"> unharmed, there seemed to be no order to the assault aside from amassing as much death as bloody imaginable. The activity would be contained to the most populated areas as these fiends lusted for blood in the most substantial way possible. </w:t>
      </w:r>
    </w:p>
    <w:p w:rsidR="002C4B0B" w:rsidRDefault="002C4B0B" w:rsidP="007B67C7">
      <w:pPr>
        <w:pStyle w:val="BodyText"/>
        <w:ind w:firstLine="720"/>
      </w:pPr>
      <w:r>
        <w:t>“</w:t>
      </w:r>
      <w:r w:rsidRPr="00B5145E">
        <w:rPr>
          <w:i/>
          <w:iCs/>
        </w:rPr>
        <w:t>Diablos</w:t>
      </w:r>
      <w:r>
        <w:t xml:space="preserve">!” Zid spat in disgust. “I’ve heard of the like before.” He spat again. </w:t>
      </w:r>
      <w:r w:rsidR="00B5145E">
        <w:t>Zid was the eldest of the crue and a mild historian at that. In</w:t>
      </w:r>
      <w:r>
        <w:t xml:space="preserve"> the history books there were vague mentions of </w:t>
      </w:r>
      <w:r w:rsidR="00B5145E">
        <w:t>such fiends that would terrorize civilizations in ages past. But none had been seen by man for over a millennium, they were as good as folk-lore, things to scare children. But we had all seen this with our own eyes.</w:t>
      </w:r>
    </w:p>
    <w:p w:rsidR="00B5145E" w:rsidRDefault="00B5145E" w:rsidP="007B67C7">
      <w:pPr>
        <w:pStyle w:val="BodyText"/>
        <w:ind w:firstLine="720"/>
      </w:pPr>
      <w:r>
        <w:lastRenderedPageBreak/>
        <w:t>“</w:t>
      </w:r>
      <w:r w:rsidR="0064691C">
        <w:t>Diablos!</w:t>
      </w:r>
      <w:r>
        <w:t>”, Jeifer japed. “</w:t>
      </w:r>
      <w:proofErr w:type="gramStart"/>
      <w:r>
        <w:t>Next</w:t>
      </w:r>
      <w:proofErr w:type="gramEnd"/>
      <w:r>
        <w:t xml:space="preserve"> you’ll say they rode in with </w:t>
      </w:r>
      <w:r w:rsidRPr="00B5145E">
        <w:t xml:space="preserve">Chandrian, Trollocs, Wulfen, and </w:t>
      </w:r>
      <w:r>
        <w:t xml:space="preserve">the fae as well! What do I look like, a damn half-wit </w:t>
      </w:r>
      <w:proofErr w:type="gramStart"/>
      <w:r>
        <w:t>Zid.</w:t>
      </w:r>
      <w:proofErr w:type="gramEnd"/>
      <w:r>
        <w:t>”</w:t>
      </w:r>
    </w:p>
    <w:p w:rsidR="00B822EB" w:rsidRDefault="00B822EB" w:rsidP="007B67C7">
      <w:pPr>
        <w:pStyle w:val="BodyText"/>
        <w:ind w:firstLine="720"/>
      </w:pPr>
      <w:r>
        <w:t>“Now we all saw what happened Jeif. Those weren’t the Children of Hope. And we all saw the comet the other night to the North past Zek.</w:t>
      </w:r>
      <w:r w:rsidR="00D87D16">
        <w:t xml:space="preserve"> I’m not a little child either, but you can’t ignore what we see!” Ylle rushed to the defense of Zid. Now the party had come to a halt to have a discussion.</w:t>
      </w:r>
    </w:p>
    <w:p w:rsidR="00D87D16" w:rsidRDefault="00D87D16" w:rsidP="007B67C7">
      <w:pPr>
        <w:pStyle w:val="BodyText"/>
        <w:ind w:firstLine="720"/>
      </w:pPr>
      <w:r>
        <w:t>“If we go by logic, it is more likely some mad wizard whom finally figured out how to summon an army of the dead got some balls. It’s really not that hard if you just tri</w:t>
      </w:r>
      <w:proofErr w:type="gramStart"/>
      <w:r>
        <w:t>-“</w:t>
      </w:r>
      <w:proofErr w:type="gramEnd"/>
    </w:p>
    <w:p w:rsidR="00D87D16" w:rsidRDefault="00D87D16" w:rsidP="007B67C7">
      <w:pPr>
        <w:pStyle w:val="BodyText"/>
        <w:ind w:firstLine="720"/>
      </w:pPr>
      <w:r>
        <w:t xml:space="preserve">“A mad wizard? That makes no sense” Jeifer said, now more </w:t>
      </w:r>
      <w:proofErr w:type="spellStart"/>
      <w:r>
        <w:t>argumentive</w:t>
      </w:r>
      <w:proofErr w:type="spellEnd"/>
      <w:r>
        <w:t xml:space="preserve"> than earlier. </w:t>
      </w:r>
      <w:r w:rsidR="00FB57A4">
        <w:t>“I say it was a dragon and a princess’s wart dun crossed with a fallen knight on the wrong moon cycle.”</w:t>
      </w:r>
    </w:p>
    <w:p w:rsidR="00FB57A4" w:rsidRDefault="00FB57A4" w:rsidP="007B67C7">
      <w:pPr>
        <w:pStyle w:val="BodyText"/>
        <w:ind w:firstLine="720"/>
      </w:pPr>
      <w:r w:rsidRPr="008D5860">
        <w:t>“</w:t>
      </w:r>
      <w:r w:rsidR="0064691C">
        <w:t>Dio’s ashes</w:t>
      </w:r>
      <w:r w:rsidRPr="008D5860">
        <w:t xml:space="preserve">!” </w:t>
      </w:r>
      <w:r w:rsidRPr="00FB57A4">
        <w:t xml:space="preserve">Serge blurted in. </w:t>
      </w:r>
      <w:r>
        <w:t>“</w:t>
      </w:r>
      <w:r w:rsidRPr="00FB57A4">
        <w:t>Do I always have to do this</w:t>
      </w:r>
      <w:r>
        <w:t xml:space="preserve">? Who the bloody hell knows what that was we only got a quick </w:t>
      </w:r>
      <w:proofErr w:type="gramStart"/>
      <w:r>
        <w:t>glimpse.</w:t>
      </w:r>
      <w:proofErr w:type="gramEnd"/>
      <w:r>
        <w:t xml:space="preserve"> Everyone! Now do we want to stand here all night and argue while these scum catch up and </w:t>
      </w:r>
      <w:r w:rsidR="00021853">
        <w:t>bugger us into the afterlife</w:t>
      </w:r>
      <w:bookmarkStart w:id="0" w:name="_GoBack"/>
      <w:bookmarkEnd w:id="0"/>
      <w:r>
        <w:t xml:space="preserve">? Or are we going to find shelter you </w:t>
      </w:r>
      <w:proofErr w:type="gramStart"/>
      <w:r>
        <w:t>blithering</w:t>
      </w:r>
      <w:proofErr w:type="gramEnd"/>
      <w:r>
        <w:t xml:space="preserve"> </w:t>
      </w:r>
      <w:r w:rsidR="004C0A00">
        <w:t>fools</w:t>
      </w:r>
      <w:r>
        <w:t>?”</w:t>
      </w:r>
      <w:r w:rsidR="004C0A00">
        <w:t xml:space="preserve"> Gimza nodded.</w:t>
      </w:r>
    </w:p>
    <w:p w:rsidR="00FB57A4" w:rsidRDefault="00FB57A4" w:rsidP="007B67C7">
      <w:pPr>
        <w:pStyle w:val="BodyText"/>
        <w:ind w:firstLine="720"/>
      </w:pPr>
      <w:r>
        <w:t>“Yes, yes, you’re right”, Zid said.</w:t>
      </w:r>
    </w:p>
    <w:p w:rsidR="00FB57A4" w:rsidRDefault="00FB57A4" w:rsidP="007B67C7">
      <w:pPr>
        <w:pStyle w:val="BodyText"/>
        <w:ind w:firstLine="720"/>
      </w:pPr>
      <w:r>
        <w:t>“Yes sir” Jeif slurred</w:t>
      </w:r>
    </w:p>
    <w:p w:rsidR="00FB57A4" w:rsidRDefault="00FB57A4" w:rsidP="007B67C7">
      <w:pPr>
        <w:pStyle w:val="BodyText"/>
        <w:ind w:firstLine="720"/>
      </w:pPr>
      <w:r>
        <w:t>“Of course, we must be on our way at once.” Aezi thought out loud.</w:t>
      </w:r>
    </w:p>
    <w:p w:rsidR="004C0A00" w:rsidRDefault="00FB57A4" w:rsidP="007B67C7">
      <w:pPr>
        <w:pStyle w:val="BodyText"/>
        <w:ind w:firstLine="720"/>
      </w:pPr>
      <w:r>
        <w:t xml:space="preserve">“Now who’s going to get </w:t>
      </w:r>
      <w:r w:rsidR="00D536DB">
        <w:t>buggered into the afterlife</w:t>
      </w:r>
      <w:r>
        <w:t>?” a</w:t>
      </w:r>
      <w:r w:rsidR="004C0A00">
        <w:t>n unfamiliar voice interrupted.</w:t>
      </w:r>
    </w:p>
    <w:p w:rsidR="00FB57A4" w:rsidRDefault="00FB57A4" w:rsidP="007B67C7">
      <w:pPr>
        <w:pStyle w:val="BodyText"/>
        <w:ind w:firstLine="720"/>
      </w:pPr>
      <w:r>
        <w:t xml:space="preserve"> </w:t>
      </w:r>
      <w:r w:rsidR="004C0A00">
        <w:t>“What’s it to you?” Jeif scoffed.</w:t>
      </w:r>
    </w:p>
    <w:p w:rsidR="004C0A00" w:rsidRDefault="004C0A00" w:rsidP="007B67C7">
      <w:pPr>
        <w:pStyle w:val="BodyText"/>
        <w:ind w:firstLine="720"/>
      </w:pPr>
      <w:r>
        <w:lastRenderedPageBreak/>
        <w:t>Serge gave Jeif a look that shut him up. “What he meant was what are you doing here? It’s dangerous.</w:t>
      </w:r>
      <w:r w:rsidR="0033781A">
        <w:t xml:space="preserve"> Are you heading into the city?”</w:t>
      </w:r>
    </w:p>
    <w:p w:rsidR="00AC565C" w:rsidRDefault="0033781A" w:rsidP="00AC565C">
      <w:pPr>
        <w:pStyle w:val="BodyText"/>
        <w:ind w:firstLine="720"/>
      </w:pPr>
      <w:r>
        <w:t>“Aye</w:t>
      </w:r>
      <w:r w:rsidR="00AC565C">
        <w:t xml:space="preserve"> – well I was but it seems I’m too late. I just couldn’t get here fast enough. I came from…” he trailed off as his eyes met with the fires of what was the city’s castle. “I was heading to the castle but” he sighed “there’s nothing that can be done now.” The man was shrouded in the night as he sat atop his equally camouflaged kyoro. His eyes the only thing visible in the smoky evening. </w:t>
      </w:r>
    </w:p>
    <w:p w:rsidR="00E9743B" w:rsidRDefault="00AC565C" w:rsidP="00AC565C">
      <w:pPr>
        <w:pStyle w:val="BodyText"/>
        <w:ind w:firstLine="720"/>
      </w:pPr>
      <w:r>
        <w:t xml:space="preserve">“You are not from here </w:t>
      </w:r>
      <w:r w:rsidR="00E9743B">
        <w:t>–</w:t>
      </w:r>
      <w:r>
        <w:t xml:space="preserve"> </w:t>
      </w:r>
      <w:r w:rsidR="00E9743B">
        <w:t xml:space="preserve">what business do you have at the castle?” Gimza eyed the mysterious man cautiously as he considered the stranger. </w:t>
      </w:r>
    </w:p>
    <w:p w:rsidR="00AC565C" w:rsidRDefault="00402A2A" w:rsidP="00AC565C">
      <w:pPr>
        <w:pStyle w:val="BodyText"/>
        <w:ind w:firstLine="720"/>
      </w:pPr>
      <w:r>
        <w:t xml:space="preserve">The man eyed the center city. </w:t>
      </w:r>
      <w:r w:rsidRPr="00402A2A">
        <w:t>“I ride from Zek</w:t>
      </w:r>
      <w:r w:rsidR="00C21BEC">
        <w:t xml:space="preserve"> carrying dire news, yet I am too late. I </w:t>
      </w:r>
      <w:proofErr w:type="gramStart"/>
      <w:r w:rsidR="00C21BEC">
        <w:t>–“</w:t>
      </w:r>
      <w:proofErr w:type="gramEnd"/>
    </w:p>
    <w:p w:rsidR="00C21BEC" w:rsidRDefault="00C21BEC" w:rsidP="00AC565C">
      <w:pPr>
        <w:pStyle w:val="BodyText"/>
        <w:ind w:firstLine="720"/>
      </w:pPr>
      <w:r>
        <w:t>“From Zek?!” Jeif laughed. “Did you bring back some scrael as well? He must have been drinking more than I. We can’t be jerk</w:t>
      </w:r>
      <w:proofErr w:type="gramStart"/>
      <w:r>
        <w:t>-“</w:t>
      </w:r>
      <w:proofErr w:type="gramEnd"/>
      <w:r>
        <w:t xml:space="preserve">He was cut off as a sledge mallet slammed into his shoulder. He fell from his kyoro as the intruder </w:t>
      </w:r>
      <w:r w:rsidR="007C5D85">
        <w:t>whaled</w:t>
      </w:r>
      <w:r>
        <w:t xml:space="preserve"> a wicked cackle. </w:t>
      </w:r>
      <w:r w:rsidR="007C5D85">
        <w:t xml:space="preserve">Before </w:t>
      </w:r>
      <w:r w:rsidR="00E71EAE">
        <w:t xml:space="preserve">it could finish the kill, it was drove to the ground by yet another unseen interloper. </w:t>
      </w:r>
    </w:p>
    <w:p w:rsidR="00E71EAE" w:rsidRDefault="00E71EAE" w:rsidP="00AC565C">
      <w:pPr>
        <w:pStyle w:val="BodyText"/>
        <w:ind w:firstLine="720"/>
      </w:pPr>
      <w:r>
        <w:t xml:space="preserve">What was left was a pile of dull grey bones and a happy bark. “That’s my boy </w:t>
      </w:r>
      <w:r>
        <w:rPr>
          <w:b/>
          <w:bCs/>
        </w:rPr>
        <w:t>Wind</w:t>
      </w:r>
      <w:r>
        <w:t xml:space="preserve">!” The man exclaimed as he hugged what can now be seen as a wolf on the ground. “We need to get to a safer place before we are overrun. The </w:t>
      </w:r>
      <w:r w:rsidR="005176D0">
        <w:t xml:space="preserve">edge of </w:t>
      </w:r>
      <w:r w:rsidR="00627059">
        <w:t>the city is unharmed, we will be ok if we can make it there."</w:t>
      </w:r>
      <w:r w:rsidR="00FD08BB">
        <w:t xml:space="preserve"> Before the last word was out of his mouth, a flash glimmer left his hand and found a wicked beast not 5 yards from Qeles completely unaware. “We must move, now!”</w:t>
      </w:r>
    </w:p>
    <w:p w:rsidR="00FD08BB" w:rsidRDefault="00FD08BB" w:rsidP="00AC565C">
      <w:pPr>
        <w:pStyle w:val="BodyText"/>
        <w:ind w:firstLine="720"/>
      </w:pPr>
      <w:r>
        <w:t xml:space="preserve">“Right </w:t>
      </w:r>
      <w:proofErr w:type="spellStart"/>
      <w:r>
        <w:t>right</w:t>
      </w:r>
      <w:proofErr w:type="spellEnd"/>
      <w:r>
        <w:t>” Gimza echoed in agreeance</w:t>
      </w:r>
      <w:r w:rsidR="005B46F2">
        <w:t xml:space="preserve"> for everyone to hear.</w:t>
      </w:r>
      <w:r>
        <w:t xml:space="preserve"> “</w:t>
      </w:r>
      <w:r w:rsidR="005B46F2">
        <w:t xml:space="preserve">On me” he rode as everyone followed, the newcomer taking up the rear in the shadows. </w:t>
      </w:r>
    </w:p>
    <w:p w:rsidR="005B46F2" w:rsidRDefault="005B46F2" w:rsidP="00AC565C">
      <w:pPr>
        <w:pStyle w:val="BodyText"/>
        <w:ind w:firstLine="720"/>
      </w:pPr>
      <w:r>
        <w:lastRenderedPageBreak/>
        <w:t xml:space="preserve"> </w:t>
      </w:r>
      <w:r w:rsidR="00F06782">
        <w:t xml:space="preserve">They rode for an hour, hard, southwest. After another few minutes, Gimza halted at an </w:t>
      </w:r>
      <w:r w:rsidR="00FF03DC">
        <w:t>uninhabited barn, the years hadn’t been kind, but it stood strong in the evening fog. Its well-rusted frame caught shines of the moonlight as the dilapidated building stood before them. “We’re here” Serge proclaimed. He knew the structure. He and Gimza had trained uncountable nights here on the fringe of their city. “As good a place as any I suppose</w:t>
      </w:r>
      <w:r w:rsidR="001345E3">
        <w:t xml:space="preserve">. We should fortify the perimeter.” He eyed Jeifer and Zid before they could argue with one another about how to do it. “Just do it.” They obeyed without banter, this was no time for frolicking or choosing who to take orders from. </w:t>
      </w:r>
    </w:p>
    <w:p w:rsidR="001345E3" w:rsidRDefault="001345E3" w:rsidP="00AC565C">
      <w:pPr>
        <w:pStyle w:val="BodyText"/>
        <w:ind w:firstLine="720"/>
      </w:pPr>
      <w:r>
        <w:t>Everyone started about their own so to establish a perimeter around their safehaven, when the familiar sound of commotion disrupted the otherwise silent immediate area. “I said no cockery you t</w:t>
      </w:r>
      <w:proofErr w:type="gramStart"/>
      <w:r>
        <w:t>-“ Serge</w:t>
      </w:r>
      <w:proofErr w:type="gramEnd"/>
      <w:r>
        <w:t xml:space="preserve"> was interrupted as he saw that the noise was not his friends, rather the </w:t>
      </w:r>
      <w:r w:rsidR="00FC1025">
        <w:t>unwelcome invaders from beforehand were afoot. Not too concentrated around their newfound refuge but they had been too noisy in their work</w:t>
      </w:r>
      <w:r w:rsidR="00224F6B">
        <w:t xml:space="preserve"> however the murky night may conceal additional fiends</w:t>
      </w:r>
      <w:r w:rsidR="00FC1025">
        <w:t xml:space="preserve">. </w:t>
      </w:r>
    </w:p>
    <w:p w:rsidR="00224F6B" w:rsidRDefault="00224F6B" w:rsidP="00AC565C">
      <w:pPr>
        <w:pStyle w:val="BodyText"/>
        <w:ind w:firstLine="720"/>
      </w:pPr>
      <w:r>
        <w:t xml:space="preserve">“We have company” Gimza was heard across the perimeter. They were surrounded as expected when the encompassing circumference alit in flame. Aezi, Qeles, and Ylle had united their magicks to form a ring of flame around the comrades. A perfect collaboration as the 3 linked fire, nature, and wind just as in exercise, augmenting their combined </w:t>
      </w:r>
      <w:r w:rsidR="003979C7">
        <w:t>learnings in hostility was accomplished without faltering.</w:t>
      </w:r>
      <w:r w:rsidR="003032EC">
        <w:t xml:space="preserve"> The trespassers enclosed inside the fiery boundary were easily hacked down by Gimza, Zid, Serge, and Jeif as Rynde could be see keeping the company invigorated near the heart of mêlée. </w:t>
      </w:r>
    </w:p>
    <w:p w:rsidR="001345E3" w:rsidRDefault="001345E3" w:rsidP="00AC565C">
      <w:pPr>
        <w:pStyle w:val="BodyText"/>
        <w:ind w:firstLine="720"/>
      </w:pPr>
    </w:p>
    <w:p w:rsidR="00171643" w:rsidRDefault="00171643" w:rsidP="00AC565C">
      <w:pPr>
        <w:pStyle w:val="BodyText"/>
        <w:ind w:firstLine="720"/>
      </w:pPr>
    </w:p>
    <w:p w:rsidR="00C21BEC" w:rsidRPr="00402A2A" w:rsidRDefault="00C21BEC" w:rsidP="00AC565C">
      <w:pPr>
        <w:pStyle w:val="BodyText"/>
        <w:ind w:firstLine="720"/>
      </w:pPr>
    </w:p>
    <w:p w:rsidR="00135444" w:rsidRPr="00402A2A" w:rsidRDefault="00135444" w:rsidP="007B67C7">
      <w:pPr>
        <w:pStyle w:val="BodyText"/>
        <w:ind w:firstLine="720"/>
      </w:pPr>
    </w:p>
    <w:p w:rsidR="00135444" w:rsidRPr="00402A2A" w:rsidRDefault="00135444">
      <w:r w:rsidRPr="00402A2A">
        <w:br w:type="page"/>
      </w:r>
    </w:p>
    <w:p w:rsidR="00135444" w:rsidRPr="00402A2A" w:rsidRDefault="00135444">
      <w:r w:rsidRPr="00402A2A">
        <w:lastRenderedPageBreak/>
        <w:br w:type="page"/>
      </w:r>
    </w:p>
    <w:p w:rsidR="00135444" w:rsidRPr="00402A2A" w:rsidRDefault="00135444">
      <w:r w:rsidRPr="00402A2A">
        <w:lastRenderedPageBreak/>
        <w:br w:type="page"/>
      </w:r>
    </w:p>
    <w:p w:rsidR="00135444" w:rsidRPr="00402A2A" w:rsidRDefault="00135444">
      <w:r w:rsidRPr="00402A2A">
        <w:lastRenderedPageBreak/>
        <w:br w:type="page"/>
      </w:r>
    </w:p>
    <w:p w:rsidR="00135444" w:rsidRPr="00402A2A" w:rsidRDefault="00135444">
      <w:r w:rsidRPr="00402A2A">
        <w:lastRenderedPageBreak/>
        <w:br w:type="page"/>
      </w:r>
    </w:p>
    <w:p w:rsidR="00135444" w:rsidRPr="000E54A4" w:rsidRDefault="00135444" w:rsidP="00135444">
      <w:pPr>
        <w:pStyle w:val="ChapterName"/>
      </w:pPr>
      <w:r w:rsidRPr="00402A2A">
        <w:lastRenderedPageBreak/>
        <w:t xml:space="preserve"> </w:t>
      </w:r>
      <w:r>
        <w:t>Appendix A</w:t>
      </w:r>
    </w:p>
    <w:p w:rsidR="00477E06" w:rsidRDefault="00135444" w:rsidP="007B67C7">
      <w:pPr>
        <w:pStyle w:val="BodyText"/>
        <w:ind w:firstLine="720"/>
        <w:rPr>
          <w:i/>
          <w:iCs/>
        </w:rPr>
      </w:pPr>
      <w:r>
        <w:t xml:space="preserve">Appendix A will be a glossary of terms used in </w:t>
      </w:r>
      <w:r>
        <w:rPr>
          <w:i/>
          <w:iCs/>
        </w:rPr>
        <w:t>A Farewell to Kings.</w:t>
      </w:r>
    </w:p>
    <w:p w:rsidR="0053166C" w:rsidRDefault="0053166C" w:rsidP="007B67C7">
      <w:pPr>
        <w:pStyle w:val="BodyText"/>
        <w:ind w:firstLine="720"/>
      </w:pPr>
      <w:r>
        <w:rPr>
          <w:b/>
          <w:bCs/>
        </w:rPr>
        <w:t xml:space="preserve">Aetatis – </w:t>
      </w:r>
      <w:r>
        <w:t>The entire known world.</w:t>
      </w:r>
    </w:p>
    <w:p w:rsidR="00D87D16" w:rsidRPr="00D87D16" w:rsidRDefault="00D87D16" w:rsidP="007B67C7">
      <w:pPr>
        <w:pStyle w:val="BodyText"/>
        <w:ind w:firstLine="720"/>
      </w:pPr>
      <w:r>
        <w:rPr>
          <w:b/>
          <w:bCs/>
        </w:rPr>
        <w:t xml:space="preserve">Children of Hope – </w:t>
      </w:r>
      <w:r>
        <w:t xml:space="preserve">The knighthood which defends and spreads the word of His Holy Majesty. Even the thought of magicks, musicks, science, and philosophy are </w:t>
      </w:r>
      <w:proofErr w:type="gramStart"/>
      <w:r>
        <w:t>sins</w:t>
      </w:r>
      <w:proofErr w:type="gramEnd"/>
      <w:r>
        <w:t xml:space="preserve"> the carry the punishment of death.</w:t>
      </w:r>
    </w:p>
    <w:p w:rsidR="00135444" w:rsidRDefault="00135444" w:rsidP="007B67C7">
      <w:pPr>
        <w:pStyle w:val="BodyText"/>
        <w:ind w:firstLine="720"/>
      </w:pPr>
      <w:r>
        <w:rPr>
          <w:b/>
          <w:bCs/>
        </w:rPr>
        <w:t xml:space="preserve">City of Kings – </w:t>
      </w:r>
      <w:r>
        <w:t xml:space="preserve">Established around year 50 of the Standard Era, it’s exact founding date is lost in history. Founded by King Cecil I, the City of Kings was founded on moral pillars such as liberty, equality, education, </w:t>
      </w:r>
      <w:r w:rsidR="0053166C">
        <w:t>musicks &amp; magicks, and free enterprise. Quickly the city became a capital of Aetatis and a center of all activity. It has been ruled by fair minded kings ever since with no rebellion to date.</w:t>
      </w:r>
    </w:p>
    <w:p w:rsidR="00DC51B9" w:rsidRPr="00DC51B9" w:rsidRDefault="00DC51B9" w:rsidP="007B67C7">
      <w:pPr>
        <w:pStyle w:val="BodyText"/>
        <w:ind w:firstLine="720"/>
      </w:pPr>
      <w:r>
        <w:rPr>
          <w:b/>
          <w:bCs/>
        </w:rPr>
        <w:t xml:space="preserve">Glats – </w:t>
      </w:r>
      <w:r>
        <w:t>for lack of a better term, lambs</w:t>
      </w:r>
    </w:p>
    <w:p w:rsidR="0053166C" w:rsidRDefault="0053166C" w:rsidP="007B67C7">
      <w:pPr>
        <w:pStyle w:val="BodyText"/>
        <w:ind w:firstLine="720"/>
      </w:pPr>
      <w:r>
        <w:rPr>
          <w:b/>
          <w:bCs/>
        </w:rPr>
        <w:t xml:space="preserve">Kroyos – </w:t>
      </w:r>
      <w:r>
        <w:t>A bird-like reptile commonly used for travel by folk who can afford such a luxury. The bond between a kyoro and their trainer is one of intense power and it is said that some can even communicate telepathically. Since kyoros typically outlive their trainer, if a kyoro dies before the trainer, it is rare that the trainer can handle the mental anguish to train another. In some extreme cases, the trainer is said to</w:t>
      </w:r>
      <w:r w:rsidR="006C5C8C">
        <w:t xml:space="preserve"> even</w:t>
      </w:r>
      <w:r>
        <w:t xml:space="preserve"> go mad, usually fleeing into a life alone in the wilderness until taken by death.</w:t>
      </w:r>
    </w:p>
    <w:p w:rsidR="005B46F2" w:rsidRPr="005B46F2" w:rsidRDefault="005B46F2" w:rsidP="007B67C7">
      <w:pPr>
        <w:pStyle w:val="BodyText"/>
        <w:ind w:firstLine="720"/>
      </w:pPr>
      <w:r>
        <w:rPr>
          <w:b/>
          <w:bCs/>
        </w:rPr>
        <w:t xml:space="preserve">Measurement </w:t>
      </w:r>
      <w:r>
        <w:t>– Foedera is a unit is measurement</w:t>
      </w:r>
    </w:p>
    <w:p w:rsidR="00D87D16" w:rsidRPr="00D87D16" w:rsidRDefault="00D87D16" w:rsidP="007B67C7">
      <w:pPr>
        <w:pStyle w:val="BodyText"/>
        <w:ind w:firstLine="720"/>
      </w:pPr>
      <w:r>
        <w:rPr>
          <w:b/>
          <w:bCs/>
        </w:rPr>
        <w:lastRenderedPageBreak/>
        <w:t xml:space="preserve">Zek – </w:t>
      </w:r>
      <w:r>
        <w:t>An untraveled forest to the North of the City of Kings. Its rumored to be haunted and adventurers who venture up that way are never heard from again. It’s been an untraveled territory for well over 1000 years, and everything North of Zek is completely uncharted.</w:t>
      </w:r>
    </w:p>
    <w:sectPr w:rsidR="00D87D16" w:rsidRPr="00D87D16" w:rsidSect="00606210">
      <w:headerReference w:type="default" r:id="rId7"/>
      <w:pgSz w:w="12240" w:h="15840" w:code="1"/>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91D" w:rsidRDefault="00CB691D">
      <w:r>
        <w:separator/>
      </w:r>
    </w:p>
  </w:endnote>
  <w:endnote w:type="continuationSeparator" w:id="0">
    <w:p w:rsidR="00CB691D" w:rsidRDefault="00CB6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91D" w:rsidRDefault="00CB691D">
      <w:r>
        <w:separator/>
      </w:r>
    </w:p>
  </w:footnote>
  <w:footnote w:type="continuationSeparator" w:id="0">
    <w:p w:rsidR="00CB691D" w:rsidRDefault="00CB6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CB9" w:rsidRDefault="00CB691D" w:rsidP="00CD2595">
    <w:pPr>
      <w:pStyle w:val="Header"/>
      <w:jc w:val="right"/>
    </w:pPr>
    <w:sdt>
      <w:sdtPr>
        <w:alias w:val="Author’s last name:"/>
        <w:tag w:val=""/>
        <w:id w:val="-1769156761"/>
        <w:placeholder>
          <w:docPart w:val="37C3EDB48679C04691A6604E58F3D058"/>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31464A">
          <w:t>Blackfhyre</w:t>
        </w:r>
      </w:sdtContent>
    </w:sdt>
    <w:r w:rsidR="00D22CB9">
      <w:t xml:space="preserve"> / </w:t>
    </w:r>
    <w:sdt>
      <w:sdtPr>
        <w:alias w:val="Title:"/>
        <w:tag w:val=""/>
        <w:id w:val="188192671"/>
        <w:placeholder>
          <w:docPart w:val="8829F20E99902C448D616D6C45105EE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31464A">
          <w:t>A FAREWELL TO KINGS</w:t>
        </w:r>
      </w:sdtContent>
    </w:sdt>
    <w:r w:rsidR="00D22CB9">
      <w:t xml:space="preserve"> / </w:t>
    </w:r>
    <w:r w:rsidR="002206F1">
      <w:fldChar w:fldCharType="begin"/>
    </w:r>
    <w:r w:rsidR="00D22CB9">
      <w:instrText xml:space="preserve"> PAGE </w:instrText>
    </w:r>
    <w:r w:rsidR="002206F1">
      <w:fldChar w:fldCharType="separate"/>
    </w:r>
    <w:r w:rsidR="001B0868">
      <w:rPr>
        <w:noProof/>
      </w:rPr>
      <w:t>2</w:t>
    </w:r>
    <w:r w:rsidR="002206F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40153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9AE43E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662561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C3609A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49E364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1E3B5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AE39C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A4AC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802F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0E0D172"/>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4A"/>
    <w:rsid w:val="0000481E"/>
    <w:rsid w:val="00021853"/>
    <w:rsid w:val="00025843"/>
    <w:rsid w:val="00026C22"/>
    <w:rsid w:val="00047761"/>
    <w:rsid w:val="000A00C5"/>
    <w:rsid w:val="000E54A4"/>
    <w:rsid w:val="00105B01"/>
    <w:rsid w:val="00116012"/>
    <w:rsid w:val="001221AD"/>
    <w:rsid w:val="001345E3"/>
    <w:rsid w:val="00135444"/>
    <w:rsid w:val="00171643"/>
    <w:rsid w:val="00193FC2"/>
    <w:rsid w:val="001941FB"/>
    <w:rsid w:val="001B0868"/>
    <w:rsid w:val="001B17D3"/>
    <w:rsid w:val="001D7043"/>
    <w:rsid w:val="002031BC"/>
    <w:rsid w:val="002206F1"/>
    <w:rsid w:val="00224F6B"/>
    <w:rsid w:val="002337D9"/>
    <w:rsid w:val="00242F8A"/>
    <w:rsid w:val="0028683B"/>
    <w:rsid w:val="002A7F24"/>
    <w:rsid w:val="002C4B0B"/>
    <w:rsid w:val="002D4CFF"/>
    <w:rsid w:val="002E4FF9"/>
    <w:rsid w:val="002E7037"/>
    <w:rsid w:val="003032EC"/>
    <w:rsid w:val="00304604"/>
    <w:rsid w:val="00304AAD"/>
    <w:rsid w:val="00305B5E"/>
    <w:rsid w:val="0031464A"/>
    <w:rsid w:val="0033781A"/>
    <w:rsid w:val="00352114"/>
    <w:rsid w:val="003750E3"/>
    <w:rsid w:val="003979C7"/>
    <w:rsid w:val="003A737F"/>
    <w:rsid w:val="003C3EEB"/>
    <w:rsid w:val="00402A2A"/>
    <w:rsid w:val="00405686"/>
    <w:rsid w:val="00407CC3"/>
    <w:rsid w:val="00425B0E"/>
    <w:rsid w:val="004265C1"/>
    <w:rsid w:val="00477E06"/>
    <w:rsid w:val="004A5DF2"/>
    <w:rsid w:val="004B2934"/>
    <w:rsid w:val="004C0A00"/>
    <w:rsid w:val="004C747A"/>
    <w:rsid w:val="004D1E87"/>
    <w:rsid w:val="004E6C46"/>
    <w:rsid w:val="0051149A"/>
    <w:rsid w:val="0051754F"/>
    <w:rsid w:val="005176D0"/>
    <w:rsid w:val="00524B2C"/>
    <w:rsid w:val="0052508D"/>
    <w:rsid w:val="0053166C"/>
    <w:rsid w:val="0056159E"/>
    <w:rsid w:val="00570C70"/>
    <w:rsid w:val="005870B5"/>
    <w:rsid w:val="00596D10"/>
    <w:rsid w:val="005971CE"/>
    <w:rsid w:val="005A28A1"/>
    <w:rsid w:val="005B46F2"/>
    <w:rsid w:val="005B6D9E"/>
    <w:rsid w:val="00601369"/>
    <w:rsid w:val="00606210"/>
    <w:rsid w:val="006212B9"/>
    <w:rsid w:val="00627059"/>
    <w:rsid w:val="006379D1"/>
    <w:rsid w:val="0064691C"/>
    <w:rsid w:val="00660AF0"/>
    <w:rsid w:val="00692831"/>
    <w:rsid w:val="006A0FB7"/>
    <w:rsid w:val="006A2756"/>
    <w:rsid w:val="006C5C8C"/>
    <w:rsid w:val="006D638B"/>
    <w:rsid w:val="006D71E7"/>
    <w:rsid w:val="006E05B0"/>
    <w:rsid w:val="0071731D"/>
    <w:rsid w:val="00744D46"/>
    <w:rsid w:val="00745D4F"/>
    <w:rsid w:val="00754B82"/>
    <w:rsid w:val="007B241A"/>
    <w:rsid w:val="007B3EF2"/>
    <w:rsid w:val="007B67C7"/>
    <w:rsid w:val="007C4416"/>
    <w:rsid w:val="007C5D85"/>
    <w:rsid w:val="007D6F19"/>
    <w:rsid w:val="007E168D"/>
    <w:rsid w:val="007F125A"/>
    <w:rsid w:val="007F306C"/>
    <w:rsid w:val="00835159"/>
    <w:rsid w:val="00836B35"/>
    <w:rsid w:val="00891B91"/>
    <w:rsid w:val="00891CB1"/>
    <w:rsid w:val="008A40FF"/>
    <w:rsid w:val="008B0620"/>
    <w:rsid w:val="008D54C8"/>
    <w:rsid w:val="008D5860"/>
    <w:rsid w:val="008F7CC3"/>
    <w:rsid w:val="009112B3"/>
    <w:rsid w:val="009419E0"/>
    <w:rsid w:val="00952C1D"/>
    <w:rsid w:val="009D13E0"/>
    <w:rsid w:val="00A0633C"/>
    <w:rsid w:val="00A22325"/>
    <w:rsid w:val="00A26A5F"/>
    <w:rsid w:val="00A31A26"/>
    <w:rsid w:val="00A33884"/>
    <w:rsid w:val="00A4390C"/>
    <w:rsid w:val="00A567EC"/>
    <w:rsid w:val="00A63D5D"/>
    <w:rsid w:val="00A96F2B"/>
    <w:rsid w:val="00AA6853"/>
    <w:rsid w:val="00AC2868"/>
    <w:rsid w:val="00AC3090"/>
    <w:rsid w:val="00AC565C"/>
    <w:rsid w:val="00AD0509"/>
    <w:rsid w:val="00AD65C1"/>
    <w:rsid w:val="00B202B5"/>
    <w:rsid w:val="00B25E59"/>
    <w:rsid w:val="00B5145E"/>
    <w:rsid w:val="00B542A3"/>
    <w:rsid w:val="00B60CB5"/>
    <w:rsid w:val="00B822EB"/>
    <w:rsid w:val="00BE6DC5"/>
    <w:rsid w:val="00C07BE1"/>
    <w:rsid w:val="00C10356"/>
    <w:rsid w:val="00C21BEC"/>
    <w:rsid w:val="00C24708"/>
    <w:rsid w:val="00C2688C"/>
    <w:rsid w:val="00C31F86"/>
    <w:rsid w:val="00C36C28"/>
    <w:rsid w:val="00C37D30"/>
    <w:rsid w:val="00C765B9"/>
    <w:rsid w:val="00CA2A05"/>
    <w:rsid w:val="00CA4CF0"/>
    <w:rsid w:val="00CB691D"/>
    <w:rsid w:val="00CC1F4F"/>
    <w:rsid w:val="00CD2595"/>
    <w:rsid w:val="00D22CB9"/>
    <w:rsid w:val="00D320E1"/>
    <w:rsid w:val="00D35982"/>
    <w:rsid w:val="00D45B95"/>
    <w:rsid w:val="00D45D41"/>
    <w:rsid w:val="00D536DB"/>
    <w:rsid w:val="00D65545"/>
    <w:rsid w:val="00D87D16"/>
    <w:rsid w:val="00DC51B9"/>
    <w:rsid w:val="00DD7651"/>
    <w:rsid w:val="00DF0FB7"/>
    <w:rsid w:val="00E02A06"/>
    <w:rsid w:val="00E13926"/>
    <w:rsid w:val="00E41072"/>
    <w:rsid w:val="00E45F31"/>
    <w:rsid w:val="00E71EAE"/>
    <w:rsid w:val="00E9743B"/>
    <w:rsid w:val="00EA6DC2"/>
    <w:rsid w:val="00EE721C"/>
    <w:rsid w:val="00F06782"/>
    <w:rsid w:val="00F10B86"/>
    <w:rsid w:val="00F400A2"/>
    <w:rsid w:val="00F46BE0"/>
    <w:rsid w:val="00F474A8"/>
    <w:rsid w:val="00F551D6"/>
    <w:rsid w:val="00F742AF"/>
    <w:rsid w:val="00F812A1"/>
    <w:rsid w:val="00FA017A"/>
    <w:rsid w:val="00FA12A3"/>
    <w:rsid w:val="00FA6D37"/>
    <w:rsid w:val="00FB57A4"/>
    <w:rsid w:val="00FC1025"/>
    <w:rsid w:val="00FD08BB"/>
    <w:rsid w:val="00FD22A4"/>
    <w:rsid w:val="00FE0B15"/>
    <w:rsid w:val="00FE55AE"/>
    <w:rsid w:val="00FF03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6BA5E8"/>
  <w15:docId w15:val="{907BCDAE-2C24-D04A-BA8F-9306BEE1F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0AF0"/>
  </w:style>
  <w:style w:type="paragraph" w:styleId="Heading1">
    <w:name w:val="heading 1"/>
    <w:basedOn w:val="Normal"/>
    <w:next w:val="Normal"/>
    <w:uiPriority w:val="1"/>
    <w:qFormat/>
    <w:rsid w:val="00D22CB9"/>
    <w:pPr>
      <w:keepNext/>
      <w:spacing w:before="4320" w:line="480" w:lineRule="auto"/>
      <w:jc w:val="center"/>
      <w:outlineLvl w:val="0"/>
    </w:pPr>
    <w:rPr>
      <w:rFonts w:cs="Arial"/>
      <w:bCs/>
      <w:caps/>
      <w:kern w:val="32"/>
    </w:rPr>
  </w:style>
  <w:style w:type="paragraph" w:styleId="Heading2">
    <w:name w:val="heading 2"/>
    <w:basedOn w:val="Normal"/>
    <w:next w:val="Normal"/>
    <w:uiPriority w:val="1"/>
    <w:qFormat/>
    <w:rsid w:val="00CC1F4F"/>
    <w:pPr>
      <w:keepNext/>
      <w:spacing w:line="480" w:lineRule="auto"/>
      <w:jc w:val="center"/>
      <w:outlineLvl w:val="1"/>
    </w:pPr>
    <w:rPr>
      <w:rFonts w:cs="Arial"/>
      <w:bCs/>
      <w:iCs/>
      <w:szCs w:val="28"/>
    </w:rPr>
  </w:style>
  <w:style w:type="paragraph" w:styleId="Heading3">
    <w:name w:val="heading 3"/>
    <w:basedOn w:val="BodyText"/>
    <w:next w:val="Normal"/>
    <w:uiPriority w:val="1"/>
    <w:qFormat/>
    <w:rsid w:val="007C4416"/>
    <w:pPr>
      <w:spacing w:before="960" w:after="240"/>
      <w:jc w:val="center"/>
      <w:outlineLvl w:val="2"/>
    </w:pPr>
  </w:style>
  <w:style w:type="paragraph" w:styleId="Heading4">
    <w:name w:val="heading 4"/>
    <w:basedOn w:val="Normal"/>
    <w:next w:val="Normal"/>
    <w:link w:val="Heading4Char"/>
    <w:uiPriority w:val="1"/>
    <w:semiHidden/>
    <w:unhideWhenUsed/>
    <w:qFormat/>
    <w:rsid w:val="002E4FF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1"/>
    <w:semiHidden/>
    <w:unhideWhenUsed/>
    <w:qFormat/>
    <w:rsid w:val="002E4FF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1"/>
    <w:semiHidden/>
    <w:unhideWhenUsed/>
    <w:qFormat/>
    <w:rsid w:val="002E4FF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2E4FF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2E4FF9"/>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1"/>
    <w:semiHidden/>
    <w:unhideWhenUsed/>
    <w:qFormat/>
    <w:rsid w:val="002E4FF9"/>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3"/>
    <w:rsid w:val="00596D10"/>
    <w:pPr>
      <w:spacing w:line="480" w:lineRule="auto"/>
      <w:ind w:firstLine="432"/>
    </w:pPr>
  </w:style>
  <w:style w:type="paragraph" w:styleId="Header">
    <w:name w:val="header"/>
    <w:basedOn w:val="Normal"/>
    <w:uiPriority w:val="99"/>
    <w:rsid w:val="000E54A4"/>
    <w:pPr>
      <w:tabs>
        <w:tab w:val="center" w:pos="4320"/>
        <w:tab w:val="right" w:pos="8640"/>
      </w:tabs>
      <w:spacing w:after="1200"/>
      <w:contextualSpacing/>
    </w:pPr>
  </w:style>
  <w:style w:type="paragraph" w:styleId="Footer">
    <w:name w:val="footer"/>
    <w:basedOn w:val="Normal"/>
    <w:uiPriority w:val="99"/>
    <w:rsid w:val="00CD2595"/>
    <w:pPr>
      <w:tabs>
        <w:tab w:val="center" w:pos="4320"/>
        <w:tab w:val="right" w:pos="8640"/>
      </w:tabs>
    </w:pPr>
  </w:style>
  <w:style w:type="paragraph" w:customStyle="1" w:styleId="ChapterName">
    <w:name w:val="Chapter Name"/>
    <w:basedOn w:val="Normal"/>
    <w:uiPriority w:val="2"/>
    <w:rsid w:val="000E54A4"/>
    <w:pPr>
      <w:spacing w:before="960" w:after="240"/>
      <w:jc w:val="center"/>
    </w:pPr>
  </w:style>
  <w:style w:type="character" w:styleId="PlaceholderText">
    <w:name w:val="Placeholder Text"/>
    <w:basedOn w:val="DefaultParagraphFont"/>
    <w:uiPriority w:val="99"/>
    <w:semiHidden/>
    <w:rsid w:val="00026C22"/>
    <w:rPr>
      <w:color w:val="595959" w:themeColor="text1" w:themeTint="A6"/>
    </w:rPr>
  </w:style>
  <w:style w:type="paragraph" w:customStyle="1" w:styleId="Wordcount">
    <w:name w:val="Word count"/>
    <w:basedOn w:val="Normal"/>
    <w:qFormat/>
    <w:rsid w:val="000E54A4"/>
    <w:pPr>
      <w:jc w:val="right"/>
    </w:pPr>
  </w:style>
  <w:style w:type="table" w:styleId="TableGrid">
    <w:name w:val="Table Grid"/>
    <w:basedOn w:val="TableNormal"/>
    <w:rsid w:val="004C7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2E4FF9"/>
  </w:style>
  <w:style w:type="paragraph" w:styleId="BlockText">
    <w:name w:val="Block Text"/>
    <w:basedOn w:val="Normal"/>
    <w:semiHidden/>
    <w:unhideWhenUsed/>
    <w:rsid w:val="00026C22"/>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asciiTheme="minorHAnsi" w:eastAsiaTheme="minorEastAsia" w:hAnsiTheme="minorHAnsi" w:cstheme="minorBidi"/>
      <w:i/>
      <w:iCs/>
      <w:color w:val="365F91" w:themeColor="accent1" w:themeShade="BF"/>
    </w:rPr>
  </w:style>
  <w:style w:type="paragraph" w:styleId="BodyText2">
    <w:name w:val="Body Text 2"/>
    <w:basedOn w:val="Normal"/>
    <w:link w:val="BodyText2Char"/>
    <w:semiHidden/>
    <w:unhideWhenUsed/>
    <w:rsid w:val="002E4FF9"/>
    <w:pPr>
      <w:spacing w:after="120" w:line="480" w:lineRule="auto"/>
    </w:pPr>
  </w:style>
  <w:style w:type="character" w:customStyle="1" w:styleId="BodyText2Char">
    <w:name w:val="Body Text 2 Char"/>
    <w:basedOn w:val="DefaultParagraphFont"/>
    <w:link w:val="BodyText2"/>
    <w:semiHidden/>
    <w:rsid w:val="002E4FF9"/>
    <w:rPr>
      <w:sz w:val="24"/>
    </w:rPr>
  </w:style>
  <w:style w:type="paragraph" w:styleId="BodyText3">
    <w:name w:val="Body Text 3"/>
    <w:basedOn w:val="Normal"/>
    <w:link w:val="BodyText3Char"/>
    <w:semiHidden/>
    <w:unhideWhenUsed/>
    <w:rsid w:val="002E4FF9"/>
    <w:pPr>
      <w:spacing w:after="120"/>
    </w:pPr>
    <w:rPr>
      <w:sz w:val="22"/>
      <w:szCs w:val="16"/>
    </w:rPr>
  </w:style>
  <w:style w:type="character" w:customStyle="1" w:styleId="BodyText3Char">
    <w:name w:val="Body Text 3 Char"/>
    <w:basedOn w:val="DefaultParagraphFont"/>
    <w:link w:val="BodyText3"/>
    <w:semiHidden/>
    <w:rsid w:val="002E4FF9"/>
    <w:rPr>
      <w:sz w:val="22"/>
      <w:szCs w:val="16"/>
    </w:rPr>
  </w:style>
  <w:style w:type="paragraph" w:styleId="BodyTextFirstIndent">
    <w:name w:val="Body Text First Indent"/>
    <w:basedOn w:val="BodyText"/>
    <w:link w:val="BodyTextFirstIndentChar"/>
    <w:semiHidden/>
    <w:unhideWhenUsed/>
    <w:rsid w:val="002E4FF9"/>
    <w:pPr>
      <w:spacing w:line="240" w:lineRule="auto"/>
      <w:ind w:firstLine="360"/>
    </w:pPr>
  </w:style>
  <w:style w:type="character" w:customStyle="1" w:styleId="BodyTextChar">
    <w:name w:val="Body Text Char"/>
    <w:basedOn w:val="DefaultParagraphFont"/>
    <w:link w:val="BodyText"/>
    <w:uiPriority w:val="3"/>
    <w:rsid w:val="000E54A4"/>
  </w:style>
  <w:style w:type="character" w:customStyle="1" w:styleId="BodyTextFirstIndentChar">
    <w:name w:val="Body Text First Indent Char"/>
    <w:basedOn w:val="BodyTextChar"/>
    <w:link w:val="BodyTextFirstIndent"/>
    <w:semiHidden/>
    <w:rsid w:val="002E4FF9"/>
    <w:rPr>
      <w:sz w:val="24"/>
    </w:rPr>
  </w:style>
  <w:style w:type="paragraph" w:styleId="BodyTextIndent">
    <w:name w:val="Body Text Indent"/>
    <w:basedOn w:val="Normal"/>
    <w:link w:val="BodyTextIndentChar"/>
    <w:semiHidden/>
    <w:unhideWhenUsed/>
    <w:rsid w:val="002E4FF9"/>
    <w:pPr>
      <w:spacing w:after="120"/>
      <w:ind w:left="283"/>
    </w:pPr>
  </w:style>
  <w:style w:type="character" w:customStyle="1" w:styleId="BodyTextIndentChar">
    <w:name w:val="Body Text Indent Char"/>
    <w:basedOn w:val="DefaultParagraphFont"/>
    <w:link w:val="BodyTextIndent"/>
    <w:semiHidden/>
    <w:rsid w:val="002E4FF9"/>
    <w:rPr>
      <w:sz w:val="24"/>
    </w:rPr>
  </w:style>
  <w:style w:type="paragraph" w:styleId="BodyTextFirstIndent2">
    <w:name w:val="Body Text First Indent 2"/>
    <w:basedOn w:val="BodyTextIndent"/>
    <w:link w:val="BodyTextFirstIndent2Char"/>
    <w:semiHidden/>
    <w:unhideWhenUsed/>
    <w:rsid w:val="002E4FF9"/>
    <w:pPr>
      <w:spacing w:after="0"/>
      <w:ind w:left="360" w:firstLine="360"/>
    </w:pPr>
  </w:style>
  <w:style w:type="character" w:customStyle="1" w:styleId="BodyTextFirstIndent2Char">
    <w:name w:val="Body Text First Indent 2 Char"/>
    <w:basedOn w:val="BodyTextIndentChar"/>
    <w:link w:val="BodyTextFirstIndent2"/>
    <w:semiHidden/>
    <w:rsid w:val="002E4FF9"/>
    <w:rPr>
      <w:sz w:val="24"/>
    </w:rPr>
  </w:style>
  <w:style w:type="paragraph" w:styleId="BodyTextIndent2">
    <w:name w:val="Body Text Indent 2"/>
    <w:basedOn w:val="Normal"/>
    <w:link w:val="BodyTextIndent2Char"/>
    <w:semiHidden/>
    <w:unhideWhenUsed/>
    <w:rsid w:val="002E4FF9"/>
    <w:pPr>
      <w:spacing w:after="120" w:line="480" w:lineRule="auto"/>
      <w:ind w:left="283"/>
    </w:pPr>
  </w:style>
  <w:style w:type="character" w:customStyle="1" w:styleId="BodyTextIndent2Char">
    <w:name w:val="Body Text Indent 2 Char"/>
    <w:basedOn w:val="DefaultParagraphFont"/>
    <w:link w:val="BodyTextIndent2"/>
    <w:semiHidden/>
    <w:rsid w:val="002E4FF9"/>
    <w:rPr>
      <w:sz w:val="24"/>
    </w:rPr>
  </w:style>
  <w:style w:type="paragraph" w:styleId="BodyTextIndent3">
    <w:name w:val="Body Text Indent 3"/>
    <w:basedOn w:val="Normal"/>
    <w:link w:val="BodyTextIndent3Char"/>
    <w:semiHidden/>
    <w:unhideWhenUsed/>
    <w:rsid w:val="002E4FF9"/>
    <w:pPr>
      <w:spacing w:after="120"/>
      <w:ind w:left="283"/>
    </w:pPr>
    <w:rPr>
      <w:sz w:val="22"/>
      <w:szCs w:val="16"/>
    </w:rPr>
  </w:style>
  <w:style w:type="character" w:customStyle="1" w:styleId="BodyTextIndent3Char">
    <w:name w:val="Body Text Indent 3 Char"/>
    <w:basedOn w:val="DefaultParagraphFont"/>
    <w:link w:val="BodyTextIndent3"/>
    <w:semiHidden/>
    <w:rsid w:val="002E4FF9"/>
    <w:rPr>
      <w:sz w:val="22"/>
      <w:szCs w:val="16"/>
    </w:rPr>
  </w:style>
  <w:style w:type="paragraph" w:styleId="Caption">
    <w:name w:val="caption"/>
    <w:basedOn w:val="Normal"/>
    <w:next w:val="Normal"/>
    <w:semiHidden/>
    <w:unhideWhenUsed/>
    <w:qFormat/>
    <w:rsid w:val="002E4FF9"/>
    <w:pPr>
      <w:spacing w:after="200"/>
    </w:pPr>
    <w:rPr>
      <w:i/>
      <w:iCs/>
      <w:color w:val="1F497D" w:themeColor="text2"/>
      <w:sz w:val="22"/>
      <w:szCs w:val="18"/>
    </w:rPr>
  </w:style>
  <w:style w:type="paragraph" w:styleId="Closing">
    <w:name w:val="Closing"/>
    <w:basedOn w:val="Normal"/>
    <w:link w:val="ClosingChar"/>
    <w:semiHidden/>
    <w:unhideWhenUsed/>
    <w:rsid w:val="002E4FF9"/>
    <w:pPr>
      <w:ind w:left="4252"/>
    </w:pPr>
  </w:style>
  <w:style w:type="character" w:customStyle="1" w:styleId="ClosingChar">
    <w:name w:val="Closing Char"/>
    <w:basedOn w:val="DefaultParagraphFont"/>
    <w:link w:val="Closing"/>
    <w:semiHidden/>
    <w:rsid w:val="002E4FF9"/>
    <w:rPr>
      <w:sz w:val="24"/>
    </w:rPr>
  </w:style>
  <w:style w:type="table" w:styleId="ColorfulGrid">
    <w:name w:val="Colorful Grid"/>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E4FF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E4FF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E4FF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E4FF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E4FF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E4FF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2E4FF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E4FF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E4FF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E4FF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E4FF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E4FF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E4FF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E4FF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2E4FF9"/>
    <w:rPr>
      <w:sz w:val="22"/>
      <w:szCs w:val="16"/>
    </w:rPr>
  </w:style>
  <w:style w:type="paragraph" w:styleId="CommentText">
    <w:name w:val="annotation text"/>
    <w:basedOn w:val="Normal"/>
    <w:link w:val="CommentTextChar"/>
    <w:semiHidden/>
    <w:unhideWhenUsed/>
    <w:rsid w:val="002E4FF9"/>
    <w:rPr>
      <w:sz w:val="22"/>
    </w:rPr>
  </w:style>
  <w:style w:type="character" w:customStyle="1" w:styleId="CommentTextChar">
    <w:name w:val="Comment Text Char"/>
    <w:basedOn w:val="DefaultParagraphFont"/>
    <w:link w:val="CommentText"/>
    <w:semiHidden/>
    <w:rsid w:val="002E4FF9"/>
    <w:rPr>
      <w:sz w:val="22"/>
    </w:rPr>
  </w:style>
  <w:style w:type="paragraph" w:styleId="CommentSubject">
    <w:name w:val="annotation subject"/>
    <w:basedOn w:val="CommentText"/>
    <w:next w:val="CommentText"/>
    <w:link w:val="CommentSubjectChar"/>
    <w:semiHidden/>
    <w:unhideWhenUsed/>
    <w:rsid w:val="002E4FF9"/>
    <w:rPr>
      <w:b/>
      <w:bCs/>
    </w:rPr>
  </w:style>
  <w:style w:type="character" w:customStyle="1" w:styleId="CommentSubjectChar">
    <w:name w:val="Comment Subject Char"/>
    <w:basedOn w:val="CommentTextChar"/>
    <w:link w:val="CommentSubject"/>
    <w:semiHidden/>
    <w:rsid w:val="002E4FF9"/>
    <w:rPr>
      <w:b/>
      <w:bCs/>
      <w:sz w:val="22"/>
    </w:rPr>
  </w:style>
  <w:style w:type="table" w:styleId="DarkList">
    <w:name w:val="Dark List"/>
    <w:basedOn w:val="TableNormal"/>
    <w:uiPriority w:val="70"/>
    <w:semiHidden/>
    <w:unhideWhenUsed/>
    <w:rsid w:val="002E4FF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E4FF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E4FF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E4FF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E4FF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E4FF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2E4FF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2E4FF9"/>
  </w:style>
  <w:style w:type="character" w:customStyle="1" w:styleId="DateChar">
    <w:name w:val="Date Char"/>
    <w:basedOn w:val="DefaultParagraphFont"/>
    <w:link w:val="Date"/>
    <w:semiHidden/>
    <w:rsid w:val="002E4FF9"/>
    <w:rPr>
      <w:sz w:val="24"/>
    </w:rPr>
  </w:style>
  <w:style w:type="paragraph" w:styleId="DocumentMap">
    <w:name w:val="Document Map"/>
    <w:basedOn w:val="Normal"/>
    <w:link w:val="DocumentMapChar"/>
    <w:semiHidden/>
    <w:unhideWhenUsed/>
    <w:rsid w:val="002E4FF9"/>
    <w:rPr>
      <w:rFonts w:ascii="Segoe UI" w:hAnsi="Segoe UI" w:cs="Segoe UI"/>
      <w:sz w:val="22"/>
      <w:szCs w:val="16"/>
    </w:rPr>
  </w:style>
  <w:style w:type="character" w:customStyle="1" w:styleId="DocumentMapChar">
    <w:name w:val="Document Map Char"/>
    <w:basedOn w:val="DefaultParagraphFont"/>
    <w:link w:val="DocumentMap"/>
    <w:semiHidden/>
    <w:rsid w:val="002E4FF9"/>
    <w:rPr>
      <w:rFonts w:ascii="Segoe UI" w:hAnsi="Segoe UI" w:cs="Segoe UI"/>
      <w:sz w:val="22"/>
      <w:szCs w:val="16"/>
    </w:rPr>
  </w:style>
  <w:style w:type="paragraph" w:styleId="E-mailSignature">
    <w:name w:val="E-mail Signature"/>
    <w:basedOn w:val="Normal"/>
    <w:link w:val="E-mailSignatureChar"/>
    <w:semiHidden/>
    <w:unhideWhenUsed/>
    <w:rsid w:val="002E4FF9"/>
  </w:style>
  <w:style w:type="character" w:customStyle="1" w:styleId="E-mailSignatureChar">
    <w:name w:val="E-mail Signature Char"/>
    <w:basedOn w:val="DefaultParagraphFont"/>
    <w:link w:val="E-mailSignature"/>
    <w:semiHidden/>
    <w:rsid w:val="002E4FF9"/>
    <w:rPr>
      <w:sz w:val="24"/>
    </w:rPr>
  </w:style>
  <w:style w:type="character" w:styleId="EndnoteReference">
    <w:name w:val="endnote reference"/>
    <w:basedOn w:val="DefaultParagraphFont"/>
    <w:semiHidden/>
    <w:unhideWhenUsed/>
    <w:rsid w:val="002E4FF9"/>
    <w:rPr>
      <w:vertAlign w:val="superscript"/>
    </w:rPr>
  </w:style>
  <w:style w:type="paragraph" w:styleId="EndnoteText">
    <w:name w:val="endnote text"/>
    <w:basedOn w:val="Normal"/>
    <w:link w:val="EndnoteTextChar"/>
    <w:semiHidden/>
    <w:unhideWhenUsed/>
    <w:rsid w:val="002E4FF9"/>
    <w:rPr>
      <w:sz w:val="22"/>
    </w:rPr>
  </w:style>
  <w:style w:type="character" w:customStyle="1" w:styleId="EndnoteTextChar">
    <w:name w:val="Endnote Text Char"/>
    <w:basedOn w:val="DefaultParagraphFont"/>
    <w:link w:val="EndnoteText"/>
    <w:semiHidden/>
    <w:rsid w:val="002E4FF9"/>
    <w:rPr>
      <w:sz w:val="22"/>
    </w:rPr>
  </w:style>
  <w:style w:type="paragraph" w:styleId="EnvelopeAddress">
    <w:name w:val="envelope address"/>
    <w:basedOn w:val="Normal"/>
    <w:semiHidden/>
    <w:unhideWhenUsed/>
    <w:rsid w:val="002E4FF9"/>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2E4FF9"/>
    <w:rPr>
      <w:rFonts w:asciiTheme="majorHAnsi" w:eastAsiaTheme="majorEastAsia" w:hAnsiTheme="majorHAnsi" w:cstheme="majorBidi"/>
      <w:sz w:val="22"/>
    </w:rPr>
  </w:style>
  <w:style w:type="character" w:styleId="FollowedHyperlink">
    <w:name w:val="FollowedHyperlink"/>
    <w:basedOn w:val="DefaultParagraphFont"/>
    <w:semiHidden/>
    <w:unhideWhenUsed/>
    <w:rsid w:val="002E4FF9"/>
    <w:rPr>
      <w:color w:val="800080" w:themeColor="followedHyperlink"/>
      <w:u w:val="single"/>
    </w:rPr>
  </w:style>
  <w:style w:type="character" w:styleId="FootnoteReference">
    <w:name w:val="footnote reference"/>
    <w:basedOn w:val="DefaultParagraphFont"/>
    <w:semiHidden/>
    <w:unhideWhenUsed/>
    <w:rsid w:val="002E4FF9"/>
    <w:rPr>
      <w:vertAlign w:val="superscript"/>
    </w:rPr>
  </w:style>
  <w:style w:type="paragraph" w:styleId="FootnoteText">
    <w:name w:val="footnote text"/>
    <w:basedOn w:val="Normal"/>
    <w:link w:val="FootnoteTextChar"/>
    <w:semiHidden/>
    <w:unhideWhenUsed/>
    <w:rsid w:val="002E4FF9"/>
    <w:rPr>
      <w:sz w:val="22"/>
    </w:rPr>
  </w:style>
  <w:style w:type="character" w:customStyle="1" w:styleId="FootnoteTextChar">
    <w:name w:val="Footnote Text Char"/>
    <w:basedOn w:val="DefaultParagraphFont"/>
    <w:link w:val="FootnoteText"/>
    <w:semiHidden/>
    <w:rsid w:val="002E4FF9"/>
    <w:rPr>
      <w:sz w:val="22"/>
    </w:rPr>
  </w:style>
  <w:style w:type="table" w:styleId="GridTable1Light">
    <w:name w:val="Grid Table 1 Light"/>
    <w:basedOn w:val="TableNormal"/>
    <w:uiPriority w:val="46"/>
    <w:rsid w:val="002E4F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E4FF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E4FF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E4FF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E4FF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E4FF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E4FF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E4FF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E4FF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E4FF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E4FF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E4FF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E4FF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E4FF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E4F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E4F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E4F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E4F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E4F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E4F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E4F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E4F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E4F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E4F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E4F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E4F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E4F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E4F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E4FF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E4FF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E4FF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E4FF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E4FF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E4FF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E4FF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E4FF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E4FF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E4FF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E4FF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E4FF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E4FF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E4FF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2E4FF9"/>
    <w:rPr>
      <w:color w:val="2B579A"/>
      <w:shd w:val="clear" w:color="auto" w:fill="E6E6E6"/>
    </w:rPr>
  </w:style>
  <w:style w:type="character" w:customStyle="1" w:styleId="Heading4Char">
    <w:name w:val="Heading 4 Char"/>
    <w:basedOn w:val="DefaultParagraphFont"/>
    <w:link w:val="Heading4"/>
    <w:uiPriority w:val="1"/>
    <w:semiHidden/>
    <w:rsid w:val="000E54A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1"/>
    <w:semiHidden/>
    <w:rsid w:val="000E54A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1"/>
    <w:semiHidden/>
    <w:rsid w:val="000E54A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1"/>
    <w:semiHidden/>
    <w:rsid w:val="000E54A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1"/>
    <w:semiHidden/>
    <w:rsid w:val="000E54A4"/>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1"/>
    <w:semiHidden/>
    <w:rsid w:val="000E54A4"/>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semiHidden/>
    <w:unhideWhenUsed/>
    <w:rsid w:val="002E4FF9"/>
  </w:style>
  <w:style w:type="paragraph" w:styleId="HTMLAddress">
    <w:name w:val="HTML Address"/>
    <w:basedOn w:val="Normal"/>
    <w:link w:val="HTMLAddressChar"/>
    <w:semiHidden/>
    <w:unhideWhenUsed/>
    <w:rsid w:val="002E4FF9"/>
    <w:rPr>
      <w:i/>
      <w:iCs/>
    </w:rPr>
  </w:style>
  <w:style w:type="character" w:customStyle="1" w:styleId="HTMLAddressChar">
    <w:name w:val="HTML Address Char"/>
    <w:basedOn w:val="DefaultParagraphFont"/>
    <w:link w:val="HTMLAddress"/>
    <w:semiHidden/>
    <w:rsid w:val="002E4FF9"/>
    <w:rPr>
      <w:i/>
      <w:iCs/>
      <w:sz w:val="24"/>
    </w:rPr>
  </w:style>
  <w:style w:type="character" w:styleId="HTMLCite">
    <w:name w:val="HTML Cite"/>
    <w:basedOn w:val="DefaultParagraphFont"/>
    <w:semiHidden/>
    <w:unhideWhenUsed/>
    <w:rsid w:val="002E4FF9"/>
    <w:rPr>
      <w:i/>
      <w:iCs/>
    </w:rPr>
  </w:style>
  <w:style w:type="character" w:styleId="HTMLCode">
    <w:name w:val="HTML Code"/>
    <w:basedOn w:val="DefaultParagraphFont"/>
    <w:semiHidden/>
    <w:unhideWhenUsed/>
    <w:rsid w:val="002E4FF9"/>
    <w:rPr>
      <w:rFonts w:ascii="Consolas" w:hAnsi="Consolas"/>
      <w:sz w:val="22"/>
      <w:szCs w:val="20"/>
    </w:rPr>
  </w:style>
  <w:style w:type="character" w:styleId="HTMLDefinition">
    <w:name w:val="HTML Definition"/>
    <w:basedOn w:val="DefaultParagraphFont"/>
    <w:semiHidden/>
    <w:unhideWhenUsed/>
    <w:rsid w:val="002E4FF9"/>
    <w:rPr>
      <w:i/>
      <w:iCs/>
    </w:rPr>
  </w:style>
  <w:style w:type="character" w:styleId="HTMLKeyboard">
    <w:name w:val="HTML Keyboard"/>
    <w:basedOn w:val="DefaultParagraphFont"/>
    <w:semiHidden/>
    <w:unhideWhenUsed/>
    <w:rsid w:val="002E4FF9"/>
    <w:rPr>
      <w:rFonts w:ascii="Consolas" w:hAnsi="Consolas"/>
      <w:sz w:val="22"/>
      <w:szCs w:val="20"/>
    </w:rPr>
  </w:style>
  <w:style w:type="paragraph" w:styleId="HTMLPreformatted">
    <w:name w:val="HTML Preformatted"/>
    <w:basedOn w:val="Normal"/>
    <w:link w:val="HTMLPreformattedChar"/>
    <w:semiHidden/>
    <w:unhideWhenUsed/>
    <w:rsid w:val="002E4FF9"/>
    <w:rPr>
      <w:rFonts w:ascii="Consolas" w:hAnsi="Consolas"/>
      <w:sz w:val="22"/>
    </w:rPr>
  </w:style>
  <w:style w:type="character" w:customStyle="1" w:styleId="HTMLPreformattedChar">
    <w:name w:val="HTML Preformatted Char"/>
    <w:basedOn w:val="DefaultParagraphFont"/>
    <w:link w:val="HTMLPreformatted"/>
    <w:semiHidden/>
    <w:rsid w:val="002E4FF9"/>
    <w:rPr>
      <w:rFonts w:ascii="Consolas" w:hAnsi="Consolas"/>
      <w:sz w:val="22"/>
    </w:rPr>
  </w:style>
  <w:style w:type="character" w:styleId="HTMLSample">
    <w:name w:val="HTML Sample"/>
    <w:basedOn w:val="DefaultParagraphFont"/>
    <w:semiHidden/>
    <w:unhideWhenUsed/>
    <w:rsid w:val="002E4FF9"/>
    <w:rPr>
      <w:rFonts w:ascii="Consolas" w:hAnsi="Consolas"/>
      <w:sz w:val="24"/>
      <w:szCs w:val="24"/>
    </w:rPr>
  </w:style>
  <w:style w:type="character" w:styleId="HTMLTypewriter">
    <w:name w:val="HTML Typewriter"/>
    <w:basedOn w:val="DefaultParagraphFont"/>
    <w:semiHidden/>
    <w:unhideWhenUsed/>
    <w:rsid w:val="002E4FF9"/>
    <w:rPr>
      <w:rFonts w:ascii="Consolas" w:hAnsi="Consolas"/>
      <w:sz w:val="22"/>
      <w:szCs w:val="20"/>
    </w:rPr>
  </w:style>
  <w:style w:type="character" w:styleId="HTMLVariable">
    <w:name w:val="HTML Variable"/>
    <w:basedOn w:val="DefaultParagraphFont"/>
    <w:semiHidden/>
    <w:unhideWhenUsed/>
    <w:rsid w:val="002E4FF9"/>
    <w:rPr>
      <w:i/>
      <w:iCs/>
    </w:rPr>
  </w:style>
  <w:style w:type="character" w:styleId="Hyperlink">
    <w:name w:val="Hyperlink"/>
    <w:basedOn w:val="DefaultParagraphFont"/>
    <w:semiHidden/>
    <w:unhideWhenUsed/>
    <w:rsid w:val="002E4FF9"/>
    <w:rPr>
      <w:color w:val="0000FF" w:themeColor="hyperlink"/>
      <w:u w:val="single"/>
    </w:rPr>
  </w:style>
  <w:style w:type="paragraph" w:styleId="Index1">
    <w:name w:val="index 1"/>
    <w:basedOn w:val="Normal"/>
    <w:next w:val="Normal"/>
    <w:autoRedefine/>
    <w:semiHidden/>
    <w:unhideWhenUsed/>
    <w:rsid w:val="002E4FF9"/>
    <w:pPr>
      <w:ind w:left="240" w:hanging="240"/>
    </w:pPr>
  </w:style>
  <w:style w:type="paragraph" w:styleId="Index2">
    <w:name w:val="index 2"/>
    <w:basedOn w:val="Normal"/>
    <w:next w:val="Normal"/>
    <w:autoRedefine/>
    <w:semiHidden/>
    <w:unhideWhenUsed/>
    <w:rsid w:val="002E4FF9"/>
    <w:pPr>
      <w:ind w:left="480" w:hanging="240"/>
    </w:pPr>
  </w:style>
  <w:style w:type="paragraph" w:styleId="Index3">
    <w:name w:val="index 3"/>
    <w:basedOn w:val="Normal"/>
    <w:next w:val="Normal"/>
    <w:autoRedefine/>
    <w:semiHidden/>
    <w:unhideWhenUsed/>
    <w:rsid w:val="002E4FF9"/>
    <w:pPr>
      <w:ind w:left="720" w:hanging="240"/>
    </w:pPr>
  </w:style>
  <w:style w:type="paragraph" w:styleId="Index4">
    <w:name w:val="index 4"/>
    <w:basedOn w:val="Normal"/>
    <w:next w:val="Normal"/>
    <w:autoRedefine/>
    <w:semiHidden/>
    <w:unhideWhenUsed/>
    <w:rsid w:val="002E4FF9"/>
    <w:pPr>
      <w:ind w:left="960" w:hanging="240"/>
    </w:pPr>
  </w:style>
  <w:style w:type="paragraph" w:styleId="Index5">
    <w:name w:val="index 5"/>
    <w:basedOn w:val="Normal"/>
    <w:next w:val="Normal"/>
    <w:autoRedefine/>
    <w:semiHidden/>
    <w:unhideWhenUsed/>
    <w:rsid w:val="002E4FF9"/>
    <w:pPr>
      <w:ind w:left="1200" w:hanging="240"/>
    </w:pPr>
  </w:style>
  <w:style w:type="paragraph" w:styleId="Index6">
    <w:name w:val="index 6"/>
    <w:basedOn w:val="Normal"/>
    <w:next w:val="Normal"/>
    <w:autoRedefine/>
    <w:semiHidden/>
    <w:unhideWhenUsed/>
    <w:rsid w:val="002E4FF9"/>
    <w:pPr>
      <w:ind w:left="1440" w:hanging="240"/>
    </w:pPr>
  </w:style>
  <w:style w:type="paragraph" w:styleId="Index7">
    <w:name w:val="index 7"/>
    <w:basedOn w:val="Normal"/>
    <w:next w:val="Normal"/>
    <w:autoRedefine/>
    <w:semiHidden/>
    <w:unhideWhenUsed/>
    <w:rsid w:val="002E4FF9"/>
    <w:pPr>
      <w:ind w:left="1680" w:hanging="240"/>
    </w:pPr>
  </w:style>
  <w:style w:type="paragraph" w:styleId="Index8">
    <w:name w:val="index 8"/>
    <w:basedOn w:val="Normal"/>
    <w:next w:val="Normal"/>
    <w:autoRedefine/>
    <w:semiHidden/>
    <w:unhideWhenUsed/>
    <w:rsid w:val="002E4FF9"/>
    <w:pPr>
      <w:ind w:left="1920" w:hanging="240"/>
    </w:pPr>
  </w:style>
  <w:style w:type="paragraph" w:styleId="Index9">
    <w:name w:val="index 9"/>
    <w:basedOn w:val="Normal"/>
    <w:next w:val="Normal"/>
    <w:autoRedefine/>
    <w:semiHidden/>
    <w:unhideWhenUsed/>
    <w:rsid w:val="002E4FF9"/>
    <w:pPr>
      <w:ind w:left="2160" w:hanging="240"/>
    </w:pPr>
  </w:style>
  <w:style w:type="paragraph" w:styleId="IndexHeading">
    <w:name w:val="index heading"/>
    <w:basedOn w:val="Normal"/>
    <w:next w:val="Index1"/>
    <w:semiHidden/>
    <w:unhideWhenUsed/>
    <w:rsid w:val="002E4FF9"/>
    <w:rPr>
      <w:rFonts w:asciiTheme="majorHAnsi" w:eastAsiaTheme="majorEastAsia" w:hAnsiTheme="majorHAnsi" w:cstheme="majorBidi"/>
      <w:b/>
      <w:bCs/>
    </w:rPr>
  </w:style>
  <w:style w:type="table" w:styleId="LightGrid">
    <w:name w:val="Light Grid"/>
    <w:basedOn w:val="TableNormal"/>
    <w:uiPriority w:val="62"/>
    <w:semiHidden/>
    <w:unhideWhenUsed/>
    <w:rsid w:val="002E4FF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E4F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E4FF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E4FF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E4FF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E4FF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E4FF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E4FF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E4F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E4FF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E4FF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E4FF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E4FF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E4FF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E4FF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E4F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E4FF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E4FF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E4FF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E4FF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E4FF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2E4FF9"/>
  </w:style>
  <w:style w:type="paragraph" w:styleId="List">
    <w:name w:val="List"/>
    <w:basedOn w:val="Normal"/>
    <w:semiHidden/>
    <w:unhideWhenUsed/>
    <w:rsid w:val="002E4FF9"/>
    <w:pPr>
      <w:ind w:left="283" w:hanging="283"/>
      <w:contextualSpacing/>
    </w:pPr>
  </w:style>
  <w:style w:type="paragraph" w:styleId="List2">
    <w:name w:val="List 2"/>
    <w:basedOn w:val="Normal"/>
    <w:semiHidden/>
    <w:unhideWhenUsed/>
    <w:rsid w:val="002E4FF9"/>
    <w:pPr>
      <w:ind w:left="566" w:hanging="283"/>
      <w:contextualSpacing/>
    </w:pPr>
  </w:style>
  <w:style w:type="paragraph" w:styleId="List3">
    <w:name w:val="List 3"/>
    <w:basedOn w:val="Normal"/>
    <w:semiHidden/>
    <w:unhideWhenUsed/>
    <w:rsid w:val="002E4FF9"/>
    <w:pPr>
      <w:ind w:left="849" w:hanging="283"/>
      <w:contextualSpacing/>
    </w:pPr>
  </w:style>
  <w:style w:type="paragraph" w:styleId="List4">
    <w:name w:val="List 4"/>
    <w:basedOn w:val="Normal"/>
    <w:semiHidden/>
    <w:unhideWhenUsed/>
    <w:rsid w:val="002E4FF9"/>
    <w:pPr>
      <w:ind w:left="1132" w:hanging="283"/>
      <w:contextualSpacing/>
    </w:pPr>
  </w:style>
  <w:style w:type="paragraph" w:styleId="List5">
    <w:name w:val="List 5"/>
    <w:basedOn w:val="Normal"/>
    <w:semiHidden/>
    <w:unhideWhenUsed/>
    <w:rsid w:val="002E4FF9"/>
    <w:pPr>
      <w:ind w:left="1415" w:hanging="283"/>
      <w:contextualSpacing/>
    </w:pPr>
  </w:style>
  <w:style w:type="paragraph" w:styleId="ListBullet2">
    <w:name w:val="List Bullet 2"/>
    <w:basedOn w:val="Normal"/>
    <w:semiHidden/>
    <w:unhideWhenUsed/>
    <w:rsid w:val="002E4FF9"/>
    <w:pPr>
      <w:numPr>
        <w:numId w:val="2"/>
      </w:numPr>
      <w:contextualSpacing/>
    </w:pPr>
  </w:style>
  <w:style w:type="paragraph" w:styleId="ListBullet3">
    <w:name w:val="List Bullet 3"/>
    <w:basedOn w:val="Normal"/>
    <w:semiHidden/>
    <w:unhideWhenUsed/>
    <w:rsid w:val="002E4FF9"/>
    <w:pPr>
      <w:numPr>
        <w:numId w:val="3"/>
      </w:numPr>
      <w:contextualSpacing/>
    </w:pPr>
  </w:style>
  <w:style w:type="paragraph" w:styleId="ListBullet4">
    <w:name w:val="List Bullet 4"/>
    <w:basedOn w:val="Normal"/>
    <w:semiHidden/>
    <w:unhideWhenUsed/>
    <w:rsid w:val="002E4FF9"/>
    <w:pPr>
      <w:numPr>
        <w:numId w:val="4"/>
      </w:numPr>
      <w:contextualSpacing/>
    </w:pPr>
  </w:style>
  <w:style w:type="paragraph" w:styleId="ListBullet5">
    <w:name w:val="List Bullet 5"/>
    <w:basedOn w:val="Normal"/>
    <w:semiHidden/>
    <w:unhideWhenUsed/>
    <w:rsid w:val="002E4FF9"/>
    <w:pPr>
      <w:numPr>
        <w:numId w:val="5"/>
      </w:numPr>
      <w:contextualSpacing/>
    </w:pPr>
  </w:style>
  <w:style w:type="paragraph" w:styleId="ListContinue">
    <w:name w:val="List Continue"/>
    <w:basedOn w:val="Normal"/>
    <w:semiHidden/>
    <w:unhideWhenUsed/>
    <w:rsid w:val="002E4FF9"/>
    <w:pPr>
      <w:spacing w:after="120"/>
      <w:ind w:left="283"/>
      <w:contextualSpacing/>
    </w:pPr>
  </w:style>
  <w:style w:type="paragraph" w:styleId="ListContinue2">
    <w:name w:val="List Continue 2"/>
    <w:basedOn w:val="Normal"/>
    <w:semiHidden/>
    <w:unhideWhenUsed/>
    <w:rsid w:val="002E4FF9"/>
    <w:pPr>
      <w:spacing w:after="120"/>
      <w:ind w:left="566"/>
      <w:contextualSpacing/>
    </w:pPr>
  </w:style>
  <w:style w:type="paragraph" w:styleId="ListNumber2">
    <w:name w:val="List Number 2"/>
    <w:basedOn w:val="Normal"/>
    <w:semiHidden/>
    <w:unhideWhenUsed/>
    <w:rsid w:val="002E4FF9"/>
    <w:pPr>
      <w:numPr>
        <w:numId w:val="7"/>
      </w:numPr>
      <w:contextualSpacing/>
    </w:pPr>
  </w:style>
  <w:style w:type="paragraph" w:styleId="ListNumber3">
    <w:name w:val="List Number 3"/>
    <w:basedOn w:val="Normal"/>
    <w:semiHidden/>
    <w:unhideWhenUsed/>
    <w:rsid w:val="002E4FF9"/>
    <w:pPr>
      <w:numPr>
        <w:numId w:val="8"/>
      </w:numPr>
      <w:contextualSpacing/>
    </w:pPr>
  </w:style>
  <w:style w:type="paragraph" w:styleId="ListNumber4">
    <w:name w:val="List Number 4"/>
    <w:basedOn w:val="Normal"/>
    <w:semiHidden/>
    <w:unhideWhenUsed/>
    <w:rsid w:val="002E4FF9"/>
    <w:pPr>
      <w:numPr>
        <w:numId w:val="9"/>
      </w:numPr>
      <w:contextualSpacing/>
    </w:pPr>
  </w:style>
  <w:style w:type="paragraph" w:styleId="ListNumber5">
    <w:name w:val="List Number 5"/>
    <w:basedOn w:val="Normal"/>
    <w:semiHidden/>
    <w:unhideWhenUsed/>
    <w:rsid w:val="002E4FF9"/>
    <w:pPr>
      <w:numPr>
        <w:numId w:val="10"/>
      </w:numPr>
      <w:contextualSpacing/>
    </w:pPr>
  </w:style>
  <w:style w:type="table" w:styleId="ListTable1Light">
    <w:name w:val="List Table 1 Light"/>
    <w:basedOn w:val="TableNormal"/>
    <w:uiPriority w:val="46"/>
    <w:rsid w:val="002E4FF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E4FF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E4FF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E4FF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E4FF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E4FF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E4FF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E4FF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E4FF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E4FF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E4FF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E4FF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E4FF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E4FF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E4FF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E4FF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E4FF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E4FF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E4FF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E4FF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E4FF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E4F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E4F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E4F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E4F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E4F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E4F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E4F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E4FF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E4FF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E4FF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E4FF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E4FF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E4FF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E4FF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E4FF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E4FF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E4FF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E4FF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E4FF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E4FF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E4FF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E4FF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E4FF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E4FF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E4FF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E4FF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E4FF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E4FF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E4FF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E4FF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E4F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E4FF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E4FF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E4FF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E4FF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E4FF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E4FF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E4FF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E4FF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E4FF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E4FF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E4FF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E4FF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E4FF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E4F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E4FF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E4FF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E4FF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E4FF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2E4FF9"/>
    <w:rPr>
      <w:color w:val="2B579A"/>
      <w:shd w:val="clear" w:color="auto" w:fill="E6E6E6"/>
    </w:rPr>
  </w:style>
  <w:style w:type="paragraph" w:styleId="NormalWeb">
    <w:name w:val="Normal (Web)"/>
    <w:basedOn w:val="Normal"/>
    <w:semiHidden/>
    <w:unhideWhenUsed/>
    <w:rsid w:val="002E4FF9"/>
  </w:style>
  <w:style w:type="paragraph" w:styleId="NormalIndent">
    <w:name w:val="Normal Indent"/>
    <w:basedOn w:val="Normal"/>
    <w:semiHidden/>
    <w:unhideWhenUsed/>
    <w:rsid w:val="002E4FF9"/>
    <w:pPr>
      <w:ind w:left="720"/>
    </w:pPr>
  </w:style>
  <w:style w:type="paragraph" w:styleId="NoteHeading">
    <w:name w:val="Note Heading"/>
    <w:basedOn w:val="Normal"/>
    <w:next w:val="Normal"/>
    <w:link w:val="NoteHeadingChar"/>
    <w:semiHidden/>
    <w:unhideWhenUsed/>
    <w:rsid w:val="002E4FF9"/>
  </w:style>
  <w:style w:type="character" w:customStyle="1" w:styleId="NoteHeadingChar">
    <w:name w:val="Note Heading Char"/>
    <w:basedOn w:val="DefaultParagraphFont"/>
    <w:link w:val="NoteHeading"/>
    <w:semiHidden/>
    <w:rsid w:val="002E4FF9"/>
    <w:rPr>
      <w:sz w:val="24"/>
    </w:rPr>
  </w:style>
  <w:style w:type="table" w:styleId="PlainTable1">
    <w:name w:val="Plain Table 1"/>
    <w:basedOn w:val="TableNormal"/>
    <w:uiPriority w:val="41"/>
    <w:rsid w:val="002E4F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E4FF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E4F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E4FF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E4F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2E4FF9"/>
    <w:rPr>
      <w:rFonts w:ascii="Consolas" w:hAnsi="Consolas"/>
      <w:sz w:val="22"/>
      <w:szCs w:val="21"/>
    </w:rPr>
  </w:style>
  <w:style w:type="character" w:customStyle="1" w:styleId="PlainTextChar">
    <w:name w:val="Plain Text Char"/>
    <w:basedOn w:val="DefaultParagraphFont"/>
    <w:link w:val="PlainText"/>
    <w:semiHidden/>
    <w:rsid w:val="002E4FF9"/>
    <w:rPr>
      <w:rFonts w:ascii="Consolas" w:hAnsi="Consolas"/>
      <w:sz w:val="22"/>
      <w:szCs w:val="21"/>
    </w:rPr>
  </w:style>
  <w:style w:type="paragraph" w:styleId="Salutation">
    <w:name w:val="Salutation"/>
    <w:basedOn w:val="Normal"/>
    <w:next w:val="Normal"/>
    <w:link w:val="SalutationChar"/>
    <w:semiHidden/>
    <w:unhideWhenUsed/>
    <w:rsid w:val="002E4FF9"/>
  </w:style>
  <w:style w:type="character" w:customStyle="1" w:styleId="SalutationChar">
    <w:name w:val="Salutation Char"/>
    <w:basedOn w:val="DefaultParagraphFont"/>
    <w:link w:val="Salutation"/>
    <w:semiHidden/>
    <w:rsid w:val="002E4FF9"/>
    <w:rPr>
      <w:sz w:val="24"/>
    </w:rPr>
  </w:style>
  <w:style w:type="paragraph" w:styleId="Signature">
    <w:name w:val="Signature"/>
    <w:basedOn w:val="Normal"/>
    <w:link w:val="SignatureChar"/>
    <w:semiHidden/>
    <w:unhideWhenUsed/>
    <w:rsid w:val="002E4FF9"/>
    <w:pPr>
      <w:ind w:left="4252"/>
    </w:pPr>
  </w:style>
  <w:style w:type="character" w:customStyle="1" w:styleId="SignatureChar">
    <w:name w:val="Signature Char"/>
    <w:basedOn w:val="DefaultParagraphFont"/>
    <w:link w:val="Signature"/>
    <w:semiHidden/>
    <w:rsid w:val="002E4FF9"/>
    <w:rPr>
      <w:sz w:val="24"/>
    </w:rPr>
  </w:style>
  <w:style w:type="character" w:customStyle="1" w:styleId="SmartHyperlink1">
    <w:name w:val="Smart Hyperlink1"/>
    <w:basedOn w:val="DefaultParagraphFont"/>
    <w:uiPriority w:val="99"/>
    <w:semiHidden/>
    <w:unhideWhenUsed/>
    <w:rsid w:val="002E4FF9"/>
    <w:rPr>
      <w:u w:val="dotted"/>
    </w:rPr>
  </w:style>
  <w:style w:type="table" w:styleId="Table3Deffects1">
    <w:name w:val="Table 3D effects 1"/>
    <w:basedOn w:val="TableNormal"/>
    <w:semiHidden/>
    <w:unhideWhenUsed/>
    <w:rsid w:val="002E4FF9"/>
    <w:pPr>
      <w:tabs>
        <w:tab w:val="left" w:pos="360"/>
        <w:tab w:val="right" w:pos="9360"/>
      </w:tabs>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2E4FF9"/>
    <w:pPr>
      <w:tabs>
        <w:tab w:val="left" w:pos="360"/>
        <w:tab w:val="right" w:pos="9360"/>
      </w:tabs>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2E4FF9"/>
    <w:pPr>
      <w:tabs>
        <w:tab w:val="left" w:pos="360"/>
        <w:tab w:val="right" w:pos="9360"/>
      </w:tabs>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2E4FF9"/>
    <w:pPr>
      <w:tabs>
        <w:tab w:val="left" w:pos="360"/>
        <w:tab w:val="right" w:pos="9360"/>
      </w:tabs>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2E4FF9"/>
    <w:pPr>
      <w:tabs>
        <w:tab w:val="left" w:pos="360"/>
        <w:tab w:val="right" w:pos="9360"/>
      </w:tabs>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2E4FF9"/>
    <w:pPr>
      <w:tabs>
        <w:tab w:val="left" w:pos="360"/>
        <w:tab w:val="right" w:pos="9360"/>
      </w:tab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2E4FF9"/>
    <w:pPr>
      <w:tabs>
        <w:tab w:val="left" w:pos="360"/>
        <w:tab w:val="right" w:pos="9360"/>
      </w:tabs>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2E4FF9"/>
    <w:pPr>
      <w:tabs>
        <w:tab w:val="left" w:pos="360"/>
        <w:tab w:val="right" w:pos="9360"/>
      </w:tabs>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2E4FF9"/>
    <w:pPr>
      <w:tabs>
        <w:tab w:val="left" w:pos="360"/>
        <w:tab w:val="right" w:pos="9360"/>
      </w:tabs>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2E4FF9"/>
    <w:pPr>
      <w:tabs>
        <w:tab w:val="left" w:pos="360"/>
        <w:tab w:val="right" w:pos="9360"/>
      </w:tabs>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2E4FF9"/>
    <w:pPr>
      <w:tabs>
        <w:tab w:val="left" w:pos="360"/>
        <w:tab w:val="right" w:pos="9360"/>
      </w:tab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2E4FF9"/>
    <w:pPr>
      <w:tabs>
        <w:tab w:val="left" w:pos="360"/>
        <w:tab w:val="right" w:pos="9360"/>
      </w:tabs>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2E4FF9"/>
    <w:pPr>
      <w:tabs>
        <w:tab w:val="left" w:pos="360"/>
        <w:tab w:val="right" w:pos="9360"/>
      </w:tabs>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2E4FF9"/>
    <w:pPr>
      <w:tabs>
        <w:tab w:val="left" w:pos="360"/>
        <w:tab w:val="right" w:pos="9360"/>
      </w:tabs>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2E4FF9"/>
    <w:pPr>
      <w:tabs>
        <w:tab w:val="left" w:pos="360"/>
        <w:tab w:val="right" w:pos="9360"/>
      </w:tab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2E4FF9"/>
    <w:pPr>
      <w:tabs>
        <w:tab w:val="left" w:pos="360"/>
        <w:tab w:val="right" w:pos="9360"/>
      </w:tabs>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2E4FF9"/>
    <w:pPr>
      <w:tabs>
        <w:tab w:val="left" w:pos="360"/>
        <w:tab w:val="right" w:pos="9360"/>
      </w:tab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2E4FF9"/>
    <w:pPr>
      <w:tabs>
        <w:tab w:val="left" w:pos="360"/>
        <w:tab w:val="right" w:pos="9360"/>
      </w:tab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2E4FF9"/>
    <w:pPr>
      <w:tabs>
        <w:tab w:val="left" w:pos="360"/>
        <w:tab w:val="right" w:pos="9360"/>
      </w:tabs>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2E4FF9"/>
    <w:pPr>
      <w:tabs>
        <w:tab w:val="left" w:pos="360"/>
        <w:tab w:val="right" w:pos="9360"/>
      </w:tabs>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2E4FF9"/>
    <w:pPr>
      <w:tabs>
        <w:tab w:val="left" w:pos="360"/>
        <w:tab w:val="right" w:pos="9360"/>
      </w:tabs>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2E4FF9"/>
    <w:pPr>
      <w:tabs>
        <w:tab w:val="left" w:pos="360"/>
        <w:tab w:val="right" w:pos="9360"/>
      </w:tabs>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2E4FF9"/>
    <w:pPr>
      <w:tabs>
        <w:tab w:val="left" w:pos="360"/>
        <w:tab w:val="right" w:pos="9360"/>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E4F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2E4FF9"/>
    <w:pPr>
      <w:tabs>
        <w:tab w:val="left" w:pos="360"/>
        <w:tab w:val="right" w:pos="9360"/>
      </w:tab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2E4FF9"/>
    <w:pPr>
      <w:tabs>
        <w:tab w:val="left" w:pos="360"/>
        <w:tab w:val="right" w:pos="9360"/>
      </w:tabs>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2E4FF9"/>
    <w:pPr>
      <w:tabs>
        <w:tab w:val="left" w:pos="360"/>
        <w:tab w:val="right" w:pos="9360"/>
      </w:tabs>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2E4FF9"/>
    <w:pPr>
      <w:tabs>
        <w:tab w:val="left" w:pos="360"/>
        <w:tab w:val="right" w:pos="9360"/>
      </w:tabs>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2E4FF9"/>
    <w:pPr>
      <w:tabs>
        <w:tab w:val="left" w:pos="360"/>
        <w:tab w:val="right" w:pos="9360"/>
      </w:tab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2E4FF9"/>
    <w:pPr>
      <w:tabs>
        <w:tab w:val="left" w:pos="360"/>
        <w:tab w:val="right" w:pos="9360"/>
      </w:tabs>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2E4FF9"/>
    <w:pPr>
      <w:tabs>
        <w:tab w:val="left" w:pos="360"/>
        <w:tab w:val="right" w:pos="9360"/>
      </w:tabs>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2E4FF9"/>
    <w:pPr>
      <w:ind w:left="240" w:hanging="240"/>
    </w:pPr>
  </w:style>
  <w:style w:type="paragraph" w:styleId="TableofFigures">
    <w:name w:val="table of figures"/>
    <w:basedOn w:val="Normal"/>
    <w:next w:val="Normal"/>
    <w:semiHidden/>
    <w:unhideWhenUsed/>
    <w:rsid w:val="002E4FF9"/>
  </w:style>
  <w:style w:type="table" w:styleId="TableProfessional">
    <w:name w:val="Table Professional"/>
    <w:basedOn w:val="TableNormal"/>
    <w:semiHidden/>
    <w:unhideWhenUsed/>
    <w:rsid w:val="002E4FF9"/>
    <w:pPr>
      <w:tabs>
        <w:tab w:val="left" w:pos="360"/>
        <w:tab w:val="right" w:pos="9360"/>
      </w:tab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2E4FF9"/>
    <w:pPr>
      <w:tabs>
        <w:tab w:val="left" w:pos="360"/>
        <w:tab w:val="right" w:pos="9360"/>
      </w:tabs>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2E4FF9"/>
    <w:pPr>
      <w:tabs>
        <w:tab w:val="left" w:pos="360"/>
        <w:tab w:val="right" w:pos="9360"/>
      </w:tabs>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2E4FF9"/>
    <w:pPr>
      <w:tabs>
        <w:tab w:val="left" w:pos="360"/>
        <w:tab w:val="right" w:pos="9360"/>
      </w:tabs>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2E4FF9"/>
    <w:pPr>
      <w:tabs>
        <w:tab w:val="left" w:pos="360"/>
        <w:tab w:val="right" w:pos="9360"/>
      </w:tabs>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2E4FF9"/>
    <w:pPr>
      <w:tabs>
        <w:tab w:val="left" w:pos="360"/>
        <w:tab w:val="right" w:pos="9360"/>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2E4FF9"/>
    <w:pPr>
      <w:tabs>
        <w:tab w:val="left" w:pos="360"/>
        <w:tab w:val="right" w:pos="9360"/>
      </w:tab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2E4FF9"/>
    <w:pPr>
      <w:tabs>
        <w:tab w:val="left" w:pos="360"/>
        <w:tab w:val="right" w:pos="9360"/>
      </w:tab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2E4FF9"/>
    <w:pPr>
      <w:tabs>
        <w:tab w:val="left" w:pos="360"/>
        <w:tab w:val="right" w:pos="9360"/>
      </w:tab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unhideWhenUsed/>
    <w:rsid w:val="002E4FF9"/>
    <w:pPr>
      <w:spacing w:before="120"/>
    </w:pPr>
    <w:rPr>
      <w:rFonts w:asciiTheme="majorHAnsi" w:eastAsiaTheme="majorEastAsia" w:hAnsiTheme="majorHAnsi" w:cstheme="majorBidi"/>
      <w:b/>
      <w:bCs/>
    </w:rPr>
  </w:style>
  <w:style w:type="paragraph" w:styleId="TOC1">
    <w:name w:val="toc 1"/>
    <w:basedOn w:val="Normal"/>
    <w:next w:val="Normal"/>
    <w:autoRedefine/>
    <w:semiHidden/>
    <w:unhideWhenUsed/>
    <w:rsid w:val="002E4FF9"/>
    <w:pPr>
      <w:spacing w:after="100"/>
    </w:pPr>
  </w:style>
  <w:style w:type="paragraph" w:styleId="TOC2">
    <w:name w:val="toc 2"/>
    <w:basedOn w:val="Normal"/>
    <w:next w:val="Normal"/>
    <w:autoRedefine/>
    <w:semiHidden/>
    <w:unhideWhenUsed/>
    <w:rsid w:val="002E4FF9"/>
    <w:pPr>
      <w:spacing w:after="100"/>
      <w:ind w:left="240"/>
    </w:pPr>
  </w:style>
  <w:style w:type="paragraph" w:styleId="TOC3">
    <w:name w:val="toc 3"/>
    <w:basedOn w:val="Normal"/>
    <w:next w:val="Normal"/>
    <w:autoRedefine/>
    <w:semiHidden/>
    <w:unhideWhenUsed/>
    <w:rsid w:val="002E4FF9"/>
    <w:pPr>
      <w:spacing w:after="100"/>
      <w:ind w:left="480"/>
    </w:pPr>
  </w:style>
  <w:style w:type="paragraph" w:styleId="TOC4">
    <w:name w:val="toc 4"/>
    <w:basedOn w:val="Normal"/>
    <w:next w:val="Normal"/>
    <w:autoRedefine/>
    <w:semiHidden/>
    <w:unhideWhenUsed/>
    <w:rsid w:val="002E4FF9"/>
    <w:pPr>
      <w:spacing w:after="100"/>
      <w:ind w:left="720"/>
    </w:pPr>
  </w:style>
  <w:style w:type="paragraph" w:styleId="TOC5">
    <w:name w:val="toc 5"/>
    <w:basedOn w:val="Normal"/>
    <w:next w:val="Normal"/>
    <w:autoRedefine/>
    <w:semiHidden/>
    <w:unhideWhenUsed/>
    <w:rsid w:val="002E4FF9"/>
    <w:pPr>
      <w:spacing w:after="100"/>
      <w:ind w:left="960"/>
    </w:pPr>
  </w:style>
  <w:style w:type="paragraph" w:styleId="TOC6">
    <w:name w:val="toc 6"/>
    <w:basedOn w:val="Normal"/>
    <w:next w:val="Normal"/>
    <w:autoRedefine/>
    <w:semiHidden/>
    <w:unhideWhenUsed/>
    <w:rsid w:val="002E4FF9"/>
    <w:pPr>
      <w:spacing w:after="100"/>
      <w:ind w:left="1200"/>
    </w:pPr>
  </w:style>
  <w:style w:type="paragraph" w:styleId="TOC7">
    <w:name w:val="toc 7"/>
    <w:basedOn w:val="Normal"/>
    <w:next w:val="Normal"/>
    <w:autoRedefine/>
    <w:semiHidden/>
    <w:unhideWhenUsed/>
    <w:rsid w:val="002E4FF9"/>
    <w:pPr>
      <w:spacing w:after="100"/>
      <w:ind w:left="1440"/>
    </w:pPr>
  </w:style>
  <w:style w:type="paragraph" w:styleId="TOC8">
    <w:name w:val="toc 8"/>
    <w:basedOn w:val="Normal"/>
    <w:next w:val="Normal"/>
    <w:autoRedefine/>
    <w:semiHidden/>
    <w:unhideWhenUsed/>
    <w:rsid w:val="002E4FF9"/>
    <w:pPr>
      <w:spacing w:after="100"/>
      <w:ind w:left="1680"/>
    </w:pPr>
  </w:style>
  <w:style w:type="paragraph" w:styleId="TOC9">
    <w:name w:val="toc 9"/>
    <w:basedOn w:val="Normal"/>
    <w:next w:val="Normal"/>
    <w:autoRedefine/>
    <w:semiHidden/>
    <w:unhideWhenUsed/>
    <w:rsid w:val="002E4FF9"/>
    <w:pPr>
      <w:spacing w:after="100"/>
      <w:ind w:left="1920"/>
    </w:pPr>
  </w:style>
  <w:style w:type="paragraph" w:styleId="TOCHeading">
    <w:name w:val="TOC Heading"/>
    <w:basedOn w:val="Heading1"/>
    <w:next w:val="Normal"/>
    <w:uiPriority w:val="39"/>
    <w:semiHidden/>
    <w:unhideWhenUsed/>
    <w:qFormat/>
    <w:rsid w:val="002E4FF9"/>
    <w:pPr>
      <w:keepLines/>
      <w:spacing w:before="240" w:line="240"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character" w:customStyle="1" w:styleId="UnresolvedMention1">
    <w:name w:val="Unresolved Mention1"/>
    <w:basedOn w:val="DefaultParagraphFont"/>
    <w:uiPriority w:val="99"/>
    <w:semiHidden/>
    <w:unhideWhenUsed/>
    <w:rsid w:val="00026C22"/>
    <w:rPr>
      <w:color w:val="595959" w:themeColor="text1" w:themeTint="A6"/>
      <w:shd w:val="clear" w:color="auto" w:fill="E6E6E6"/>
    </w:rPr>
  </w:style>
  <w:style w:type="paragraph" w:styleId="BalloonText">
    <w:name w:val="Balloon Text"/>
    <w:basedOn w:val="Normal"/>
    <w:link w:val="BalloonTextChar"/>
    <w:semiHidden/>
    <w:unhideWhenUsed/>
    <w:rsid w:val="00660AF0"/>
    <w:rPr>
      <w:rFonts w:ascii="Segoe UI" w:hAnsi="Segoe UI" w:cs="Segoe UI"/>
      <w:sz w:val="22"/>
      <w:szCs w:val="18"/>
    </w:rPr>
  </w:style>
  <w:style w:type="character" w:customStyle="1" w:styleId="BalloonTextChar">
    <w:name w:val="Balloon Text Char"/>
    <w:basedOn w:val="DefaultParagraphFont"/>
    <w:link w:val="BalloonText"/>
    <w:semiHidden/>
    <w:rsid w:val="00660AF0"/>
    <w:rPr>
      <w:rFonts w:ascii="Segoe UI" w:hAnsi="Segoe UI" w:cs="Segoe UI"/>
      <w:sz w:val="22"/>
      <w:szCs w:val="18"/>
    </w:rPr>
  </w:style>
  <w:style w:type="character" w:styleId="BookTitle">
    <w:name w:val="Book Title"/>
    <w:basedOn w:val="DefaultParagraphFont"/>
    <w:uiPriority w:val="33"/>
    <w:semiHidden/>
    <w:unhideWhenUsed/>
    <w:rsid w:val="00660AF0"/>
    <w:rPr>
      <w:b/>
      <w:bCs/>
      <w:i/>
      <w:iCs/>
      <w:spacing w:val="5"/>
    </w:rPr>
  </w:style>
  <w:style w:type="character" w:styleId="Emphasis">
    <w:name w:val="Emphasis"/>
    <w:basedOn w:val="DefaultParagraphFont"/>
    <w:semiHidden/>
    <w:unhideWhenUsed/>
    <w:rsid w:val="00660AF0"/>
    <w:rPr>
      <w:i/>
      <w:iCs/>
    </w:rPr>
  </w:style>
  <w:style w:type="character" w:styleId="IntenseEmphasis">
    <w:name w:val="Intense Emphasis"/>
    <w:basedOn w:val="DefaultParagraphFont"/>
    <w:uiPriority w:val="21"/>
    <w:semiHidden/>
    <w:unhideWhenUsed/>
    <w:rsid w:val="00660AF0"/>
    <w:rPr>
      <w:i/>
      <w:iCs/>
      <w:color w:val="365F91" w:themeColor="accent1" w:themeShade="BF"/>
    </w:rPr>
  </w:style>
  <w:style w:type="paragraph" w:styleId="IntenseQuote">
    <w:name w:val="Intense Quote"/>
    <w:basedOn w:val="Normal"/>
    <w:next w:val="Normal"/>
    <w:link w:val="IntenseQuoteChar"/>
    <w:uiPriority w:val="30"/>
    <w:semiHidden/>
    <w:unhideWhenUsed/>
    <w:rsid w:val="00660AF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660AF0"/>
    <w:rPr>
      <w:i/>
      <w:iCs/>
      <w:color w:val="365F91" w:themeColor="accent1" w:themeShade="BF"/>
    </w:rPr>
  </w:style>
  <w:style w:type="character" w:styleId="IntenseReference">
    <w:name w:val="Intense Reference"/>
    <w:basedOn w:val="DefaultParagraphFont"/>
    <w:uiPriority w:val="32"/>
    <w:semiHidden/>
    <w:unhideWhenUsed/>
    <w:rsid w:val="00660AF0"/>
    <w:rPr>
      <w:b/>
      <w:bCs/>
      <w:caps w:val="0"/>
      <w:smallCaps/>
      <w:color w:val="365F91" w:themeColor="accent1" w:themeShade="BF"/>
      <w:spacing w:val="5"/>
    </w:rPr>
  </w:style>
  <w:style w:type="paragraph" w:styleId="ListBullet">
    <w:name w:val="List Bullet"/>
    <w:basedOn w:val="Normal"/>
    <w:semiHidden/>
    <w:unhideWhenUsed/>
    <w:rsid w:val="00660AF0"/>
    <w:pPr>
      <w:numPr>
        <w:numId w:val="1"/>
      </w:numPr>
      <w:contextualSpacing/>
    </w:pPr>
  </w:style>
  <w:style w:type="paragraph" w:styleId="ListContinue3">
    <w:name w:val="List Continue 3"/>
    <w:basedOn w:val="Normal"/>
    <w:semiHidden/>
    <w:unhideWhenUsed/>
    <w:rsid w:val="00660AF0"/>
    <w:pPr>
      <w:spacing w:after="120"/>
      <w:ind w:left="849"/>
      <w:contextualSpacing/>
    </w:pPr>
  </w:style>
  <w:style w:type="paragraph" w:styleId="ListContinue4">
    <w:name w:val="List Continue 4"/>
    <w:basedOn w:val="Normal"/>
    <w:semiHidden/>
    <w:unhideWhenUsed/>
    <w:rsid w:val="00660AF0"/>
    <w:pPr>
      <w:spacing w:after="120"/>
      <w:ind w:left="1132"/>
      <w:contextualSpacing/>
    </w:pPr>
  </w:style>
  <w:style w:type="paragraph" w:styleId="ListContinue5">
    <w:name w:val="List Continue 5"/>
    <w:basedOn w:val="Normal"/>
    <w:semiHidden/>
    <w:unhideWhenUsed/>
    <w:rsid w:val="00660AF0"/>
    <w:pPr>
      <w:spacing w:after="120"/>
      <w:ind w:left="1415"/>
      <w:contextualSpacing/>
    </w:pPr>
  </w:style>
  <w:style w:type="paragraph" w:styleId="ListNumber">
    <w:name w:val="List Number"/>
    <w:basedOn w:val="Normal"/>
    <w:semiHidden/>
    <w:unhideWhenUsed/>
    <w:rsid w:val="00660AF0"/>
    <w:pPr>
      <w:numPr>
        <w:numId w:val="6"/>
      </w:numPr>
      <w:contextualSpacing/>
    </w:pPr>
  </w:style>
  <w:style w:type="paragraph" w:styleId="ListParagraph">
    <w:name w:val="List Paragraph"/>
    <w:basedOn w:val="Normal"/>
    <w:uiPriority w:val="34"/>
    <w:semiHidden/>
    <w:unhideWhenUsed/>
    <w:rsid w:val="00660AF0"/>
    <w:pPr>
      <w:ind w:left="720"/>
      <w:contextualSpacing/>
    </w:pPr>
  </w:style>
  <w:style w:type="paragraph" w:styleId="MacroText">
    <w:name w:val="macro"/>
    <w:link w:val="MacroTextChar"/>
    <w:semiHidden/>
    <w:unhideWhenUsed/>
    <w:rsid w:val="00660AF0"/>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semiHidden/>
    <w:rsid w:val="00660AF0"/>
    <w:rPr>
      <w:rFonts w:ascii="Consolas" w:hAnsi="Consolas"/>
      <w:sz w:val="22"/>
      <w:szCs w:val="20"/>
    </w:rPr>
  </w:style>
  <w:style w:type="paragraph" w:styleId="MessageHeader">
    <w:name w:val="Message Header"/>
    <w:basedOn w:val="Normal"/>
    <w:link w:val="MessageHeaderChar"/>
    <w:semiHidden/>
    <w:unhideWhenUsed/>
    <w:rsid w:val="00660AF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660AF0"/>
    <w:rPr>
      <w:rFonts w:asciiTheme="majorHAnsi" w:eastAsiaTheme="majorEastAsia" w:hAnsiTheme="majorHAnsi" w:cstheme="majorBidi"/>
      <w:shd w:val="pct20" w:color="auto" w:fill="auto"/>
    </w:rPr>
  </w:style>
  <w:style w:type="paragraph" w:styleId="NoSpacing">
    <w:name w:val="No Spacing"/>
    <w:uiPriority w:val="1"/>
    <w:semiHidden/>
    <w:unhideWhenUsed/>
    <w:rsid w:val="00660AF0"/>
  </w:style>
  <w:style w:type="character" w:styleId="PageNumber">
    <w:name w:val="page number"/>
    <w:basedOn w:val="DefaultParagraphFont"/>
    <w:semiHidden/>
    <w:unhideWhenUsed/>
    <w:rsid w:val="00660AF0"/>
  </w:style>
  <w:style w:type="paragraph" w:styleId="Quote">
    <w:name w:val="Quote"/>
    <w:basedOn w:val="Normal"/>
    <w:next w:val="Normal"/>
    <w:link w:val="QuoteChar"/>
    <w:uiPriority w:val="29"/>
    <w:semiHidden/>
    <w:unhideWhenUsed/>
    <w:rsid w:val="00660A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60AF0"/>
    <w:rPr>
      <w:i/>
      <w:iCs/>
      <w:color w:val="404040" w:themeColor="text1" w:themeTint="BF"/>
    </w:rPr>
  </w:style>
  <w:style w:type="character" w:styleId="Strong">
    <w:name w:val="Strong"/>
    <w:basedOn w:val="DefaultParagraphFont"/>
    <w:semiHidden/>
    <w:unhideWhenUsed/>
    <w:rsid w:val="00660AF0"/>
    <w:rPr>
      <w:b/>
      <w:bCs/>
    </w:rPr>
  </w:style>
  <w:style w:type="paragraph" w:styleId="Subtitle">
    <w:name w:val="Subtitle"/>
    <w:basedOn w:val="Normal"/>
    <w:next w:val="Normal"/>
    <w:link w:val="SubtitleChar"/>
    <w:semiHidden/>
    <w:unhideWhenUsed/>
    <w:rsid w:val="00660AF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semiHidden/>
    <w:rsid w:val="00660AF0"/>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rsid w:val="00660AF0"/>
    <w:rPr>
      <w:i/>
      <w:iCs/>
      <w:color w:val="404040" w:themeColor="text1" w:themeTint="BF"/>
    </w:rPr>
  </w:style>
  <w:style w:type="character" w:styleId="SubtleReference">
    <w:name w:val="Subtle Reference"/>
    <w:basedOn w:val="DefaultParagraphFont"/>
    <w:uiPriority w:val="31"/>
    <w:semiHidden/>
    <w:unhideWhenUsed/>
    <w:rsid w:val="00660AF0"/>
    <w:rPr>
      <w:smallCaps/>
      <w:color w:val="5A5A5A" w:themeColor="text1" w:themeTint="A5"/>
    </w:rPr>
  </w:style>
  <w:style w:type="paragraph" w:styleId="Title">
    <w:name w:val="Title"/>
    <w:basedOn w:val="Normal"/>
    <w:next w:val="Normal"/>
    <w:link w:val="TitleChar"/>
    <w:semiHidden/>
    <w:unhideWhenUsed/>
    <w:rsid w:val="00660A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660AF0"/>
    <w:rPr>
      <w:rFonts w:asciiTheme="majorHAnsi" w:eastAsiaTheme="majorEastAsia" w:hAnsiTheme="majorHAnsi" w:cstheme="majorBidi"/>
      <w:spacing w:val="-10"/>
      <w:kern w:val="28"/>
      <w:sz w:val="56"/>
      <w:szCs w:val="56"/>
    </w:rPr>
  </w:style>
  <w:style w:type="paragraph" w:customStyle="1" w:styleId="Level3">
    <w:name w:val="Level 3"/>
    <w:basedOn w:val="TOC3"/>
    <w:link w:val="Level3CharChar"/>
    <w:qFormat/>
    <w:rsid w:val="0031464A"/>
    <w:pPr>
      <w:tabs>
        <w:tab w:val="right" w:leader="dot" w:pos="8630"/>
      </w:tabs>
      <w:spacing w:after="0"/>
      <w:ind w:left="400"/>
    </w:pPr>
    <w:rPr>
      <w:rFonts w:asciiTheme="majorHAnsi" w:hAnsiTheme="majorHAnsi"/>
      <w:i/>
      <w:iCs/>
      <w:sz w:val="20"/>
      <w:szCs w:val="20"/>
    </w:rPr>
  </w:style>
  <w:style w:type="paragraph" w:customStyle="1" w:styleId="TOCTitle">
    <w:name w:val="TOC Title"/>
    <w:basedOn w:val="Normal"/>
    <w:qFormat/>
    <w:rsid w:val="0031464A"/>
    <w:pPr>
      <w:spacing w:after="240"/>
      <w:jc w:val="center"/>
    </w:pPr>
    <w:rPr>
      <w:rFonts w:asciiTheme="majorHAnsi" w:hAnsiTheme="majorHAnsi"/>
      <w:b/>
    </w:rPr>
  </w:style>
  <w:style w:type="character" w:customStyle="1" w:styleId="Level3CharChar">
    <w:name w:val="Level 3 Char Char"/>
    <w:basedOn w:val="DefaultParagraphFont"/>
    <w:link w:val="Level3"/>
    <w:rsid w:val="0031464A"/>
    <w:rPr>
      <w:rFonts w:asciiTheme="majorHAnsi" w:hAnsiTheme="majorHAnsi"/>
      <w:i/>
      <w:iCs/>
      <w:sz w:val="20"/>
      <w:szCs w:val="20"/>
    </w:rPr>
  </w:style>
  <w:style w:type="paragraph" w:customStyle="1" w:styleId="Level1">
    <w:name w:val="Level 1"/>
    <w:basedOn w:val="TOC1"/>
    <w:link w:val="Level1Char"/>
    <w:qFormat/>
    <w:rsid w:val="0031464A"/>
    <w:pPr>
      <w:tabs>
        <w:tab w:val="right" w:leader="dot" w:pos="8630"/>
      </w:tabs>
      <w:spacing w:before="120" w:after="120"/>
    </w:pPr>
    <w:rPr>
      <w:rFonts w:asciiTheme="majorHAnsi" w:hAnsiTheme="majorHAnsi"/>
      <w:b/>
      <w:bCs/>
      <w:caps/>
      <w:sz w:val="20"/>
      <w:szCs w:val="20"/>
    </w:rPr>
  </w:style>
  <w:style w:type="character" w:customStyle="1" w:styleId="Level1Char">
    <w:name w:val="Level 1 Char"/>
    <w:basedOn w:val="DefaultParagraphFont"/>
    <w:link w:val="Level1"/>
    <w:rsid w:val="0031464A"/>
    <w:rPr>
      <w:rFonts w:asciiTheme="majorHAnsi" w:hAnsiTheme="majorHAnsi"/>
      <w:b/>
      <w:bCs/>
      <w:caps/>
      <w:sz w:val="20"/>
      <w:szCs w:val="20"/>
    </w:rPr>
  </w:style>
  <w:style w:type="paragraph" w:customStyle="1" w:styleId="Level2">
    <w:name w:val="Level 2"/>
    <w:basedOn w:val="TOC2"/>
    <w:link w:val="Level2Char"/>
    <w:qFormat/>
    <w:rsid w:val="0031464A"/>
    <w:pPr>
      <w:tabs>
        <w:tab w:val="right" w:leader="dot" w:pos="8630"/>
      </w:tabs>
      <w:spacing w:after="0"/>
      <w:ind w:left="200"/>
    </w:pPr>
    <w:rPr>
      <w:rFonts w:asciiTheme="majorHAnsi" w:hAnsiTheme="majorHAnsi"/>
      <w:smallCaps/>
      <w:color w:val="000000"/>
      <w:sz w:val="20"/>
      <w:szCs w:val="20"/>
    </w:rPr>
  </w:style>
  <w:style w:type="character" w:customStyle="1" w:styleId="Level2Char">
    <w:name w:val="Level 2 Char"/>
    <w:basedOn w:val="DefaultParagraphFont"/>
    <w:link w:val="Level2"/>
    <w:rsid w:val="0031464A"/>
    <w:rPr>
      <w:rFonts w:asciiTheme="majorHAnsi" w:hAnsiTheme="majorHAnsi"/>
      <w:smallCap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13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ergeblackfhyre/Library/Containers/com.microsoft.Word/Data/Library/Application%20Support/Microsoft/Office/16.0/DTS/Search/%7bBFC38943-10D7-F74D-B603-E1BEAEEAAC01%7dtf1026352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F17A2AF269CC449BE9F14E9B60D5B7"/>
        <w:category>
          <w:name w:val="General"/>
          <w:gallery w:val="placeholder"/>
        </w:category>
        <w:types>
          <w:type w:val="bbPlcHdr"/>
        </w:types>
        <w:behaviors>
          <w:behavior w:val="content"/>
        </w:behaviors>
        <w:guid w:val="{407433FF-8391-DA45-AF59-1145309C25FC}"/>
      </w:docPartPr>
      <w:docPartBody>
        <w:p w:rsidR="00FF31A7" w:rsidRDefault="00405B9F">
          <w:pPr>
            <w:pStyle w:val="51F17A2AF269CC449BE9F14E9B60D5B7"/>
          </w:pPr>
          <w:r>
            <w:t>about</w:t>
          </w:r>
        </w:p>
      </w:docPartBody>
    </w:docPart>
    <w:docPart>
      <w:docPartPr>
        <w:name w:val="873D5723C296CE45998F44B604454723"/>
        <w:category>
          <w:name w:val="General"/>
          <w:gallery w:val="placeholder"/>
        </w:category>
        <w:types>
          <w:type w:val="bbPlcHdr"/>
        </w:types>
        <w:behaviors>
          <w:behavior w:val="content"/>
        </w:behaviors>
        <w:guid w:val="{AF6C9CF1-7495-BD4A-BCB0-69B84606E93E}"/>
      </w:docPartPr>
      <w:docPartBody>
        <w:p w:rsidR="00FF31A7" w:rsidRDefault="00405B9F">
          <w:pPr>
            <w:pStyle w:val="873D5723C296CE45998F44B604454723"/>
          </w:pPr>
          <w:r>
            <w:t>Number</w:t>
          </w:r>
        </w:p>
      </w:docPartBody>
    </w:docPart>
    <w:docPart>
      <w:docPartPr>
        <w:name w:val="C15047CFD2775C4EB4670796ED3D0D43"/>
        <w:category>
          <w:name w:val="General"/>
          <w:gallery w:val="placeholder"/>
        </w:category>
        <w:types>
          <w:type w:val="bbPlcHdr"/>
        </w:types>
        <w:behaviors>
          <w:behavior w:val="content"/>
        </w:behaviors>
        <w:guid w:val="{F987D86B-1104-0941-8A21-18CCC4237673}"/>
      </w:docPartPr>
      <w:docPartBody>
        <w:p w:rsidR="00FF31A7" w:rsidRDefault="00405B9F">
          <w:pPr>
            <w:pStyle w:val="C15047CFD2775C4EB4670796ED3D0D43"/>
          </w:pPr>
          <w:r>
            <w:t>words</w:t>
          </w:r>
        </w:p>
      </w:docPartBody>
    </w:docPart>
    <w:docPart>
      <w:docPartPr>
        <w:name w:val="11FC3965BF57594A85FAD1509C529EC2"/>
        <w:category>
          <w:name w:val="General"/>
          <w:gallery w:val="placeholder"/>
        </w:category>
        <w:types>
          <w:type w:val="bbPlcHdr"/>
        </w:types>
        <w:behaviors>
          <w:behavior w:val="content"/>
        </w:behaviors>
        <w:guid w:val="{BFF2246F-1867-8548-8A00-673662F8342E}"/>
      </w:docPartPr>
      <w:docPartBody>
        <w:p w:rsidR="00FF31A7" w:rsidRDefault="00405B9F">
          <w:pPr>
            <w:pStyle w:val="11FC3965BF57594A85FAD1509C529EC2"/>
          </w:pPr>
          <w:r>
            <w:t>Title</w:t>
          </w:r>
        </w:p>
      </w:docPartBody>
    </w:docPart>
    <w:docPart>
      <w:docPartPr>
        <w:name w:val="36478AAF93B09948B1162C42B977E030"/>
        <w:category>
          <w:name w:val="General"/>
          <w:gallery w:val="placeholder"/>
        </w:category>
        <w:types>
          <w:type w:val="bbPlcHdr"/>
        </w:types>
        <w:behaviors>
          <w:behavior w:val="content"/>
        </w:behaviors>
        <w:guid w:val="{E622F10E-44FA-6943-9923-D006678154B7}"/>
      </w:docPartPr>
      <w:docPartBody>
        <w:p w:rsidR="00FF31A7" w:rsidRDefault="00405B9F">
          <w:pPr>
            <w:pStyle w:val="36478AAF93B09948B1162C42B977E030"/>
          </w:pPr>
          <w:r>
            <w:t>by</w:t>
          </w:r>
        </w:p>
      </w:docPartBody>
    </w:docPart>
    <w:docPart>
      <w:docPartPr>
        <w:name w:val="0C5BA05223460D44870118F7FC8A2F32"/>
        <w:category>
          <w:name w:val="General"/>
          <w:gallery w:val="placeholder"/>
        </w:category>
        <w:types>
          <w:type w:val="bbPlcHdr"/>
        </w:types>
        <w:behaviors>
          <w:behavior w:val="content"/>
        </w:behaviors>
        <w:guid w:val="{A20AB0AB-75EB-0143-A2A7-9CCF5D2C7FE1}"/>
      </w:docPartPr>
      <w:docPartBody>
        <w:p w:rsidR="00FF31A7" w:rsidRDefault="00405B9F">
          <w:pPr>
            <w:pStyle w:val="0C5BA05223460D44870118F7FC8A2F32"/>
          </w:pPr>
          <w:r>
            <w:t>This template is formatted for submission of your manuscript to a book publisher.  Styles have been created to keep the font and spacing formatting properly applied to your text.</w:t>
          </w:r>
        </w:p>
      </w:docPartBody>
    </w:docPart>
    <w:docPart>
      <w:docPartPr>
        <w:name w:val="E025AE54915DB54A8C373A40C65D0A12"/>
        <w:category>
          <w:name w:val="General"/>
          <w:gallery w:val="placeholder"/>
        </w:category>
        <w:types>
          <w:type w:val="bbPlcHdr"/>
        </w:types>
        <w:behaviors>
          <w:behavior w:val="content"/>
        </w:behaviors>
        <w:guid w:val="{A0D1ABB1-DECC-F442-8044-28056217D033}"/>
      </w:docPartPr>
      <w:docPartBody>
        <w:p w:rsidR="00FF31A7" w:rsidRDefault="00405B9F">
          <w:pPr>
            <w:pStyle w:val="E025AE54915DB54A8C373A40C65D0A12"/>
          </w:pPr>
          <w:r>
            <w:t>You should submit your manuscript with an approximate word count in the upper right-hand corner of the title page (rounded to the nearest one hundred words).</w:t>
          </w:r>
        </w:p>
      </w:docPartBody>
    </w:docPart>
    <w:docPart>
      <w:docPartPr>
        <w:name w:val="88A8FFC15FDC094DA45105708AA0D824"/>
        <w:category>
          <w:name w:val="General"/>
          <w:gallery w:val="placeholder"/>
        </w:category>
        <w:types>
          <w:type w:val="bbPlcHdr"/>
        </w:types>
        <w:behaviors>
          <w:behavior w:val="content"/>
        </w:behaviors>
        <w:guid w:val="{6879778E-68E0-2F4E-8273-3A7340A4F5BA}"/>
      </w:docPartPr>
      <w:docPartBody>
        <w:p w:rsidR="00FF31A7" w:rsidRDefault="00405B9F">
          <w:pPr>
            <w:pStyle w:val="88A8FFC15FDC094DA45105708AA0D824"/>
          </w:pPr>
          <w:r>
            <w:t>You can use Microsoft Word’s convenient word count feature to get this number by choosing Word Count from the Proofing section of the Review menu.</w:t>
          </w:r>
        </w:p>
      </w:docPartBody>
    </w:docPart>
    <w:docPart>
      <w:docPartPr>
        <w:name w:val="3BF5659919CEE846B1CAB52A3F21F1E5"/>
        <w:category>
          <w:name w:val="General"/>
          <w:gallery w:val="placeholder"/>
        </w:category>
        <w:types>
          <w:type w:val="bbPlcHdr"/>
        </w:types>
        <w:behaviors>
          <w:behavior w:val="content"/>
        </w:behaviors>
        <w:guid w:val="{FBA281F0-68C0-1F43-8EF1-B3D9C961D097}"/>
      </w:docPartPr>
      <w:docPartBody>
        <w:p w:rsidR="00FF31A7" w:rsidRDefault="00405B9F">
          <w:pPr>
            <w:pStyle w:val="3BF5659919CEE846B1CAB52A3F21F1E5"/>
          </w:pPr>
          <w:r>
            <w:t>Each chapter should begin on a new page.  Keep in mind while writing your manuscript that you should follow each sentence with two spaces.</w:t>
          </w:r>
        </w:p>
      </w:docPartBody>
    </w:docPart>
    <w:docPart>
      <w:docPartPr>
        <w:name w:val="37C3EDB48679C04691A6604E58F3D058"/>
        <w:category>
          <w:name w:val="General"/>
          <w:gallery w:val="placeholder"/>
        </w:category>
        <w:types>
          <w:type w:val="bbPlcHdr"/>
        </w:types>
        <w:behaviors>
          <w:behavior w:val="content"/>
        </w:behaviors>
        <w:guid w:val="{67372F9E-452B-114E-A883-FEBC05792748}"/>
      </w:docPartPr>
      <w:docPartBody>
        <w:p w:rsidR="00FF31A7" w:rsidRDefault="00405B9F">
          <w:pPr>
            <w:pStyle w:val="37C3EDB48679C04691A6604E58F3D058"/>
          </w:pPr>
          <w:r>
            <w:t>Also, spell out numbers as words, do not hyphenate words that do not ordinarily contain a hyphen, and use underlining instead of italics.  These are editors’ preferences which make reading your manuscript easier.</w:t>
          </w:r>
        </w:p>
      </w:docPartBody>
    </w:docPart>
    <w:docPart>
      <w:docPartPr>
        <w:name w:val="E044C469E9FA4D42A693189455F293A0"/>
        <w:category>
          <w:name w:val="General"/>
          <w:gallery w:val="placeholder"/>
        </w:category>
        <w:types>
          <w:type w:val="bbPlcHdr"/>
        </w:types>
        <w:behaviors>
          <w:behavior w:val="content"/>
        </w:behaviors>
        <w:guid w:val="{D046E1AF-6599-EC4F-AEB3-1BD3F8B38E93}"/>
      </w:docPartPr>
      <w:docPartBody>
        <w:p w:rsidR="00FF31A7" w:rsidRDefault="00405B9F">
          <w:pPr>
            <w:pStyle w:val="E044C469E9FA4D42A693189455F293A0"/>
          </w:pPr>
          <w:r w:rsidRPr="00E45F31">
            <w:t xml:space="preserve">Starting on page </w:t>
          </w:r>
          <w:r>
            <w:t>two</w:t>
          </w:r>
          <w:r w:rsidRPr="00E45F31">
            <w:t xml:space="preserve">, your last name, the title, and the page number appear in the header section. </w:t>
          </w:r>
          <w:r>
            <w:t xml:space="preserve"> </w:t>
          </w:r>
          <w:r w:rsidRPr="00E45F31">
            <w:t>Your last name and the title update automatically in the header when you type them in on the title page.</w:t>
          </w:r>
        </w:p>
      </w:docPartBody>
    </w:docPart>
    <w:docPart>
      <w:docPartPr>
        <w:name w:val="8829F20E99902C448D616D6C45105EE6"/>
        <w:category>
          <w:name w:val="General"/>
          <w:gallery w:val="placeholder"/>
        </w:category>
        <w:types>
          <w:type w:val="bbPlcHdr"/>
        </w:types>
        <w:behaviors>
          <w:behavior w:val="content"/>
        </w:behaviors>
        <w:guid w:val="{E17D997B-FD82-CB48-9C3C-07AD4AE4B34B}"/>
      </w:docPartPr>
      <w:docPartBody>
        <w:p w:rsidR="00FF31A7" w:rsidRDefault="005C52C8" w:rsidP="005C52C8">
          <w:pPr>
            <w:pStyle w:val="8829F20E99902C448D616D6C45105EE6"/>
          </w:pPr>
          <w:r w:rsidRPr="00DC5C4E">
            <w:rPr>
              <w:rStyle w:val="Level1Char"/>
              <w:rFonts w:eastAsiaTheme="minorEastAsia"/>
            </w:rPr>
            <w:t>Chapter 1</w:t>
          </w:r>
        </w:p>
      </w:docPartBody>
    </w:docPart>
    <w:docPart>
      <w:docPartPr>
        <w:name w:val="2919A5B9674F3F4383C59DBD81B11DF5"/>
        <w:category>
          <w:name w:val="General"/>
          <w:gallery w:val="placeholder"/>
        </w:category>
        <w:types>
          <w:type w:val="bbPlcHdr"/>
        </w:types>
        <w:behaviors>
          <w:behavior w:val="content"/>
        </w:behaviors>
        <w:guid w:val="{90AEBD15-CB5E-F846-9237-7BC9EDBFE9FC}"/>
      </w:docPartPr>
      <w:docPartBody>
        <w:p w:rsidR="00FF31A7" w:rsidRDefault="005C52C8" w:rsidP="005C52C8">
          <w:pPr>
            <w:pStyle w:val="2919A5B9674F3F4383C59DBD81B11DF5"/>
          </w:pPr>
          <w:r>
            <w:rPr>
              <w:noProof/>
              <w:webHidden/>
              <w:color w:val="000000"/>
            </w:rPr>
            <w:t>#</w:t>
          </w:r>
        </w:p>
      </w:docPartBody>
    </w:docPart>
    <w:docPart>
      <w:docPartPr>
        <w:name w:val="E3F19D8BF310D741A3CABFAD5381A0A2"/>
        <w:category>
          <w:name w:val="General"/>
          <w:gallery w:val="placeholder"/>
        </w:category>
        <w:types>
          <w:type w:val="bbPlcHdr"/>
        </w:types>
        <w:behaviors>
          <w:behavior w:val="content"/>
        </w:behaviors>
        <w:guid w:val="{F2F84737-A70E-224D-80B1-3F25EEB117A6}"/>
      </w:docPartPr>
      <w:docPartBody>
        <w:p w:rsidR="00FF31A7" w:rsidRDefault="005C52C8" w:rsidP="005C52C8">
          <w:pPr>
            <w:pStyle w:val="E3F19D8BF310D741A3CABFAD5381A0A2"/>
          </w:pPr>
          <w:r w:rsidRPr="00DC5C4E">
            <w:rPr>
              <w:rStyle w:val="Level2Char"/>
              <w:rFonts w:eastAsiaTheme="minorEastAsia"/>
            </w:rPr>
            <w:t>Section 2.1</w:t>
          </w:r>
        </w:p>
      </w:docPartBody>
    </w:docPart>
    <w:docPart>
      <w:docPartPr>
        <w:name w:val="DF5E003AB2FB124D881E35A6F5EC12E3"/>
        <w:category>
          <w:name w:val="General"/>
          <w:gallery w:val="placeholder"/>
        </w:category>
        <w:types>
          <w:type w:val="bbPlcHdr"/>
        </w:types>
        <w:behaviors>
          <w:behavior w:val="content"/>
        </w:behaviors>
        <w:guid w:val="{76DCF3C9-00ED-6A48-8217-9B2F6B4326D8}"/>
      </w:docPartPr>
      <w:docPartBody>
        <w:p w:rsidR="00FF31A7" w:rsidRDefault="005C52C8" w:rsidP="005C52C8">
          <w:pPr>
            <w:pStyle w:val="DF5E003AB2FB124D881E35A6F5EC12E3"/>
          </w:pPr>
          <w:r>
            <w:rPr>
              <w:noProof/>
              <w:webHidden/>
              <w:color w:val="000000"/>
            </w:rPr>
            <w:t>#</w:t>
          </w:r>
        </w:p>
      </w:docPartBody>
    </w:docPart>
    <w:docPart>
      <w:docPartPr>
        <w:name w:val="EA841576E3C12F439B70D62583F4AB04"/>
        <w:category>
          <w:name w:val="General"/>
          <w:gallery w:val="placeholder"/>
        </w:category>
        <w:types>
          <w:type w:val="bbPlcHdr"/>
        </w:types>
        <w:behaviors>
          <w:behavior w:val="content"/>
        </w:behaviors>
        <w:guid w:val="{0740C2B6-70DB-F143-A861-21E91A2E0077}"/>
      </w:docPartPr>
      <w:docPartBody>
        <w:p w:rsidR="00FF31A7" w:rsidRDefault="005C52C8" w:rsidP="005C52C8">
          <w:pPr>
            <w:pStyle w:val="EA841576E3C12F439B70D62583F4AB04"/>
          </w:pPr>
          <w:r w:rsidRPr="00DC5C4E">
            <w:rPr>
              <w:rStyle w:val="Level2Char"/>
              <w:rFonts w:eastAsiaTheme="minorEastAsia"/>
            </w:rPr>
            <w:t>Section 2.2</w:t>
          </w:r>
        </w:p>
      </w:docPartBody>
    </w:docPart>
    <w:docPart>
      <w:docPartPr>
        <w:name w:val="3F228832A9A75F449BE6E36214EF6E6C"/>
        <w:category>
          <w:name w:val="General"/>
          <w:gallery w:val="placeholder"/>
        </w:category>
        <w:types>
          <w:type w:val="bbPlcHdr"/>
        </w:types>
        <w:behaviors>
          <w:behavior w:val="content"/>
        </w:behaviors>
        <w:guid w:val="{E4597FC6-D6FE-374D-92B9-AC6DE420E322}"/>
      </w:docPartPr>
      <w:docPartBody>
        <w:p w:rsidR="00FF31A7" w:rsidRDefault="005C52C8" w:rsidP="005C52C8">
          <w:pPr>
            <w:pStyle w:val="3F228832A9A75F449BE6E36214EF6E6C"/>
          </w:pPr>
          <w:r>
            <w:rPr>
              <w:noProof/>
              <w:webHidden/>
              <w:color w:val="000000"/>
            </w:rPr>
            <w:t>#</w:t>
          </w:r>
        </w:p>
      </w:docPartBody>
    </w:docPart>
    <w:docPart>
      <w:docPartPr>
        <w:name w:val="72FED90A9BA1FA49AD2B13686DC6CBBB"/>
        <w:category>
          <w:name w:val="General"/>
          <w:gallery w:val="placeholder"/>
        </w:category>
        <w:types>
          <w:type w:val="bbPlcHdr"/>
        </w:types>
        <w:behaviors>
          <w:behavior w:val="content"/>
        </w:behaviors>
        <w:guid w:val="{D99BD2C5-C674-A940-A5A1-1EDEF252EB58}"/>
      </w:docPartPr>
      <w:docPartBody>
        <w:p w:rsidR="00FF31A7" w:rsidRDefault="005C52C8" w:rsidP="005C52C8">
          <w:pPr>
            <w:pStyle w:val="72FED90A9BA1FA49AD2B13686DC6CBBB"/>
          </w:pPr>
          <w:r w:rsidRPr="00DC5C4E">
            <w:rPr>
              <w:rStyle w:val="Level3CharChar"/>
              <w:rFonts w:eastAsiaTheme="minorEastAsia"/>
            </w:rPr>
            <w:t>Subsection 2.2.a</w:t>
          </w:r>
        </w:p>
      </w:docPartBody>
    </w:docPart>
    <w:docPart>
      <w:docPartPr>
        <w:name w:val="33CAB43375E1D94BB97ED010B8B8BC61"/>
        <w:category>
          <w:name w:val="General"/>
          <w:gallery w:val="placeholder"/>
        </w:category>
        <w:types>
          <w:type w:val="bbPlcHdr"/>
        </w:types>
        <w:behaviors>
          <w:behavior w:val="content"/>
        </w:behaviors>
        <w:guid w:val="{AB3F6856-50E5-0E4A-96ED-7284C7D9F7AD}"/>
      </w:docPartPr>
      <w:docPartBody>
        <w:p w:rsidR="00FF31A7" w:rsidRDefault="005C52C8" w:rsidP="005C52C8">
          <w:pPr>
            <w:pStyle w:val="33CAB43375E1D94BB97ED010B8B8BC61"/>
          </w:pPr>
          <w:r>
            <w:rPr>
              <w:noProof/>
              <w:webHidden/>
              <w:color w:val="000000"/>
            </w:rPr>
            <w:t>#</w:t>
          </w:r>
        </w:p>
      </w:docPartBody>
    </w:docPart>
    <w:docPart>
      <w:docPartPr>
        <w:name w:val="A192435BF6B5F04C89B58B66ABC4E2B3"/>
        <w:category>
          <w:name w:val="General"/>
          <w:gallery w:val="placeholder"/>
        </w:category>
        <w:types>
          <w:type w:val="bbPlcHdr"/>
        </w:types>
        <w:behaviors>
          <w:behavior w:val="content"/>
        </w:behaviors>
        <w:guid w:val="{3B80831B-8569-474A-818C-25DA1AE95F97}"/>
      </w:docPartPr>
      <w:docPartBody>
        <w:p w:rsidR="00FF31A7" w:rsidRDefault="005C52C8" w:rsidP="005C52C8">
          <w:pPr>
            <w:pStyle w:val="A192435BF6B5F04C89B58B66ABC4E2B3"/>
          </w:pPr>
          <w:r w:rsidRPr="00DC5C4E">
            <w:rPr>
              <w:rStyle w:val="Level3CharChar"/>
              <w:rFonts w:eastAsiaTheme="minorEastAsia"/>
            </w:rPr>
            <w:t>Subsection 2.2.b</w:t>
          </w:r>
        </w:p>
      </w:docPartBody>
    </w:docPart>
    <w:docPart>
      <w:docPartPr>
        <w:name w:val="E397C23F8FCDD8498CCECFB667C92952"/>
        <w:category>
          <w:name w:val="General"/>
          <w:gallery w:val="placeholder"/>
        </w:category>
        <w:types>
          <w:type w:val="bbPlcHdr"/>
        </w:types>
        <w:behaviors>
          <w:behavior w:val="content"/>
        </w:behaviors>
        <w:guid w:val="{A97C2429-BA0D-E345-B9C7-324817BB1043}"/>
      </w:docPartPr>
      <w:docPartBody>
        <w:p w:rsidR="00FF31A7" w:rsidRDefault="005C52C8" w:rsidP="005C52C8">
          <w:pPr>
            <w:pStyle w:val="E397C23F8FCDD8498CCECFB667C92952"/>
          </w:pPr>
          <w:r>
            <w:rPr>
              <w:noProof/>
              <w:webHidden/>
              <w:color w:val="000000"/>
            </w:rPr>
            <w:t>#</w:t>
          </w:r>
        </w:p>
      </w:docPartBody>
    </w:docPart>
    <w:docPart>
      <w:docPartPr>
        <w:name w:val="8D37A0510FD8B446B5DB5289D12DFE20"/>
        <w:category>
          <w:name w:val="General"/>
          <w:gallery w:val="placeholder"/>
        </w:category>
        <w:types>
          <w:type w:val="bbPlcHdr"/>
        </w:types>
        <w:behaviors>
          <w:behavior w:val="content"/>
        </w:behaviors>
        <w:guid w:val="{8653C65D-2327-7E4A-B0FD-1A83EEB50100}"/>
      </w:docPartPr>
      <w:docPartBody>
        <w:p w:rsidR="00FF31A7" w:rsidRDefault="005C52C8" w:rsidP="005C52C8">
          <w:pPr>
            <w:pStyle w:val="8D37A0510FD8B446B5DB5289D12DFE20"/>
          </w:pPr>
          <w:r w:rsidRPr="00DC5C4E">
            <w:rPr>
              <w:rStyle w:val="Level3CharChar"/>
              <w:rFonts w:eastAsiaTheme="minorEastAsia"/>
            </w:rPr>
            <w:t>Subsection 2.2.c</w:t>
          </w:r>
        </w:p>
      </w:docPartBody>
    </w:docPart>
    <w:docPart>
      <w:docPartPr>
        <w:name w:val="6C7A3E3A94509142BAF03AF10636429B"/>
        <w:category>
          <w:name w:val="General"/>
          <w:gallery w:val="placeholder"/>
        </w:category>
        <w:types>
          <w:type w:val="bbPlcHdr"/>
        </w:types>
        <w:behaviors>
          <w:behavior w:val="content"/>
        </w:behaviors>
        <w:guid w:val="{455D65C3-BB92-AD42-BC38-EF3361F0D7A2}"/>
      </w:docPartPr>
      <w:docPartBody>
        <w:p w:rsidR="00FF31A7" w:rsidRDefault="005C52C8" w:rsidP="005C52C8">
          <w:pPr>
            <w:pStyle w:val="6C7A3E3A94509142BAF03AF10636429B"/>
          </w:pPr>
          <w:r>
            <w:rPr>
              <w:noProof/>
              <w:webHidden/>
              <w:color w:val="000000"/>
            </w:rPr>
            <w:t>#</w:t>
          </w:r>
        </w:p>
      </w:docPartBody>
    </w:docPart>
    <w:docPart>
      <w:docPartPr>
        <w:name w:val="0E858779BBE8CC469CEB70B86B3AA759"/>
        <w:category>
          <w:name w:val="General"/>
          <w:gallery w:val="placeholder"/>
        </w:category>
        <w:types>
          <w:type w:val="bbPlcHdr"/>
        </w:types>
        <w:behaviors>
          <w:behavior w:val="content"/>
        </w:behaviors>
        <w:guid w:val="{DD22B741-45F4-E14B-A00E-9AD6EF15926A}"/>
      </w:docPartPr>
      <w:docPartBody>
        <w:p w:rsidR="00FF31A7" w:rsidRDefault="005C52C8" w:rsidP="005C52C8">
          <w:pPr>
            <w:pStyle w:val="0E858779BBE8CC469CEB70B86B3AA759"/>
          </w:pPr>
          <w:r w:rsidRPr="00DC5C4E">
            <w:rPr>
              <w:rStyle w:val="Level2Char"/>
              <w:rFonts w:eastAsiaTheme="minorEastAsia"/>
            </w:rPr>
            <w:t>Section 2.3</w:t>
          </w:r>
        </w:p>
      </w:docPartBody>
    </w:docPart>
    <w:docPart>
      <w:docPartPr>
        <w:name w:val="B0D097D6509617439F05C2E32A6F9D2D"/>
        <w:category>
          <w:name w:val="General"/>
          <w:gallery w:val="placeholder"/>
        </w:category>
        <w:types>
          <w:type w:val="bbPlcHdr"/>
        </w:types>
        <w:behaviors>
          <w:behavior w:val="content"/>
        </w:behaviors>
        <w:guid w:val="{3E892AF7-97E4-0D4D-A07F-450638EFAB23}"/>
      </w:docPartPr>
      <w:docPartBody>
        <w:p w:rsidR="00FF31A7" w:rsidRDefault="005C52C8" w:rsidP="005C52C8">
          <w:pPr>
            <w:pStyle w:val="B0D097D6509617439F05C2E32A6F9D2D"/>
          </w:pPr>
          <w:r>
            <w:rPr>
              <w:noProof/>
              <w:webHidden/>
              <w:color w:val="000000"/>
            </w:rPr>
            <w:t>#</w:t>
          </w:r>
        </w:p>
      </w:docPartBody>
    </w:docPart>
    <w:docPart>
      <w:docPartPr>
        <w:name w:val="F83E1282A0D69C49890245480E5C8555"/>
        <w:category>
          <w:name w:val="General"/>
          <w:gallery w:val="placeholder"/>
        </w:category>
        <w:types>
          <w:type w:val="bbPlcHdr"/>
        </w:types>
        <w:behaviors>
          <w:behavior w:val="content"/>
        </w:behaviors>
        <w:guid w:val="{020BF6FE-4819-1A4D-BE6B-B51AE6E23653}"/>
      </w:docPartPr>
      <w:docPartBody>
        <w:p w:rsidR="00FF31A7" w:rsidRDefault="005C52C8" w:rsidP="005C52C8">
          <w:pPr>
            <w:pStyle w:val="F83E1282A0D69C49890245480E5C8555"/>
          </w:pPr>
          <w:r w:rsidRPr="00DC5C4E">
            <w:rPr>
              <w:rStyle w:val="Level1Char"/>
              <w:rFonts w:eastAsiaTheme="minorEastAsia"/>
            </w:rPr>
            <w:t>Chapter 3</w:t>
          </w:r>
        </w:p>
      </w:docPartBody>
    </w:docPart>
    <w:docPart>
      <w:docPartPr>
        <w:name w:val="02879E4F21CECD468294F235A27F917E"/>
        <w:category>
          <w:name w:val="General"/>
          <w:gallery w:val="placeholder"/>
        </w:category>
        <w:types>
          <w:type w:val="bbPlcHdr"/>
        </w:types>
        <w:behaviors>
          <w:behavior w:val="content"/>
        </w:behaviors>
        <w:guid w:val="{E05D1E73-EE2E-6D42-AD98-27F70FEC2161}"/>
      </w:docPartPr>
      <w:docPartBody>
        <w:p w:rsidR="00FF31A7" w:rsidRDefault="005C52C8" w:rsidP="005C52C8">
          <w:pPr>
            <w:pStyle w:val="02879E4F21CECD468294F235A27F917E"/>
          </w:pPr>
          <w:r>
            <w:rPr>
              <w:noProof/>
              <w:webHidden/>
              <w:color w:val="000000"/>
            </w:rPr>
            <w:t>#</w:t>
          </w:r>
        </w:p>
      </w:docPartBody>
    </w:docPart>
    <w:docPart>
      <w:docPartPr>
        <w:name w:val="CFA53E8CE3273B48A65EA8D12E9995CB"/>
        <w:category>
          <w:name w:val="General"/>
          <w:gallery w:val="placeholder"/>
        </w:category>
        <w:types>
          <w:type w:val="bbPlcHdr"/>
        </w:types>
        <w:behaviors>
          <w:behavior w:val="content"/>
        </w:behaviors>
        <w:guid w:val="{3890D4EC-4978-C841-BF2E-8792929F23DE}"/>
      </w:docPartPr>
      <w:docPartBody>
        <w:p w:rsidR="00FF31A7" w:rsidRDefault="005C52C8" w:rsidP="005C52C8">
          <w:pPr>
            <w:pStyle w:val="CFA53E8CE3273B48A65EA8D12E9995CB"/>
          </w:pPr>
          <w:r w:rsidRPr="00DC5C4E">
            <w:rPr>
              <w:rStyle w:val="Level2Char"/>
              <w:rFonts w:eastAsiaTheme="minorEastAsia"/>
            </w:rPr>
            <w:t>Section 3.1</w:t>
          </w:r>
        </w:p>
      </w:docPartBody>
    </w:docPart>
    <w:docPart>
      <w:docPartPr>
        <w:name w:val="7CC02B3C22722D42802C4BBE6A1A7258"/>
        <w:category>
          <w:name w:val="General"/>
          <w:gallery w:val="placeholder"/>
        </w:category>
        <w:types>
          <w:type w:val="bbPlcHdr"/>
        </w:types>
        <w:behaviors>
          <w:behavior w:val="content"/>
        </w:behaviors>
        <w:guid w:val="{B8077C92-FDFF-0A42-A982-72B40E30C76C}"/>
      </w:docPartPr>
      <w:docPartBody>
        <w:p w:rsidR="00FF31A7" w:rsidRDefault="005C52C8" w:rsidP="005C52C8">
          <w:pPr>
            <w:pStyle w:val="7CC02B3C22722D42802C4BBE6A1A7258"/>
          </w:pPr>
          <w:r>
            <w:rPr>
              <w:noProof/>
              <w:webHidden/>
              <w:color w:val="000000"/>
            </w:rPr>
            <w:t>#</w:t>
          </w:r>
        </w:p>
      </w:docPartBody>
    </w:docPart>
    <w:docPart>
      <w:docPartPr>
        <w:name w:val="B9BA7E69A7122A4284D12F4C17F7F3E1"/>
        <w:category>
          <w:name w:val="General"/>
          <w:gallery w:val="placeholder"/>
        </w:category>
        <w:types>
          <w:type w:val="bbPlcHdr"/>
        </w:types>
        <w:behaviors>
          <w:behavior w:val="content"/>
        </w:behaviors>
        <w:guid w:val="{E7D9D446-466A-984B-9B08-70734ADC6F4B}"/>
      </w:docPartPr>
      <w:docPartBody>
        <w:p w:rsidR="00FF31A7" w:rsidRDefault="005C52C8" w:rsidP="005C52C8">
          <w:pPr>
            <w:pStyle w:val="B9BA7E69A7122A4284D12F4C17F7F3E1"/>
          </w:pPr>
          <w:r w:rsidRPr="00DC5C4E">
            <w:rPr>
              <w:rStyle w:val="Level2Char"/>
              <w:rFonts w:eastAsiaTheme="minorEastAsia"/>
            </w:rPr>
            <w:t>Section 3.2</w:t>
          </w:r>
        </w:p>
      </w:docPartBody>
    </w:docPart>
    <w:docPart>
      <w:docPartPr>
        <w:name w:val="A2F464681248DA4E8CDA872D24171697"/>
        <w:category>
          <w:name w:val="General"/>
          <w:gallery w:val="placeholder"/>
        </w:category>
        <w:types>
          <w:type w:val="bbPlcHdr"/>
        </w:types>
        <w:behaviors>
          <w:behavior w:val="content"/>
        </w:behaviors>
        <w:guid w:val="{449842EF-9808-4C49-A006-92CF6A396CF4}"/>
      </w:docPartPr>
      <w:docPartBody>
        <w:p w:rsidR="00FF31A7" w:rsidRDefault="005C52C8" w:rsidP="005C52C8">
          <w:pPr>
            <w:pStyle w:val="A2F464681248DA4E8CDA872D24171697"/>
          </w:pPr>
          <w:r>
            <w:rPr>
              <w:noProof/>
              <w:webHidden/>
              <w:color w:val="000000"/>
            </w:rPr>
            <w:t>#</w:t>
          </w:r>
        </w:p>
      </w:docPartBody>
    </w:docPart>
    <w:docPart>
      <w:docPartPr>
        <w:name w:val="ABDD5DBB3EDFF64D826ED3C3719C3837"/>
        <w:category>
          <w:name w:val="General"/>
          <w:gallery w:val="placeholder"/>
        </w:category>
        <w:types>
          <w:type w:val="bbPlcHdr"/>
        </w:types>
        <w:behaviors>
          <w:behavior w:val="content"/>
        </w:behaviors>
        <w:guid w:val="{6DF445A1-EB79-904C-B59F-03BFE5584C8E}"/>
      </w:docPartPr>
      <w:docPartBody>
        <w:p w:rsidR="00FF31A7" w:rsidRDefault="005C52C8" w:rsidP="005C52C8">
          <w:pPr>
            <w:pStyle w:val="ABDD5DBB3EDFF64D826ED3C3719C3837"/>
          </w:pPr>
          <w:r w:rsidRPr="00DC5C4E">
            <w:rPr>
              <w:rStyle w:val="Level2Char"/>
              <w:rFonts w:eastAsiaTheme="minorEastAsia"/>
            </w:rPr>
            <w:t>Section 3.3</w:t>
          </w:r>
        </w:p>
      </w:docPartBody>
    </w:docPart>
    <w:docPart>
      <w:docPartPr>
        <w:name w:val="28F99B9465530B49BAABADA1F097F60D"/>
        <w:category>
          <w:name w:val="General"/>
          <w:gallery w:val="placeholder"/>
        </w:category>
        <w:types>
          <w:type w:val="bbPlcHdr"/>
        </w:types>
        <w:behaviors>
          <w:behavior w:val="content"/>
        </w:behaviors>
        <w:guid w:val="{3461E2EA-E483-9B44-90E7-3F620159137C}"/>
      </w:docPartPr>
      <w:docPartBody>
        <w:p w:rsidR="00FF31A7" w:rsidRDefault="005C52C8" w:rsidP="005C52C8">
          <w:pPr>
            <w:pStyle w:val="28F99B9465530B49BAABADA1F097F60D"/>
          </w:pPr>
          <w:r>
            <w:rPr>
              <w:noProof/>
              <w:webHidden/>
              <w:color w:val="000000"/>
            </w:rPr>
            <w:t>#</w:t>
          </w:r>
        </w:p>
      </w:docPartBody>
    </w:docPart>
    <w:docPart>
      <w:docPartPr>
        <w:name w:val="204E37016B6E4B48BE7B7A3E992AC168"/>
        <w:category>
          <w:name w:val="General"/>
          <w:gallery w:val="placeholder"/>
        </w:category>
        <w:types>
          <w:type w:val="bbPlcHdr"/>
        </w:types>
        <w:behaviors>
          <w:behavior w:val="content"/>
        </w:behaviors>
        <w:guid w:val="{ECF8734E-61BA-DE49-BB9B-2DBCE3E3460C}"/>
      </w:docPartPr>
      <w:docPartBody>
        <w:p w:rsidR="00FF31A7" w:rsidRDefault="005C52C8" w:rsidP="005C52C8">
          <w:pPr>
            <w:pStyle w:val="204E37016B6E4B48BE7B7A3E992AC168"/>
          </w:pPr>
          <w:r w:rsidRPr="00DC5C4E">
            <w:rPr>
              <w:rStyle w:val="Level3CharChar"/>
              <w:rFonts w:eastAsiaTheme="minorEastAsia"/>
            </w:rPr>
            <w:t>Subsection 3.3.a</w:t>
          </w:r>
        </w:p>
      </w:docPartBody>
    </w:docPart>
    <w:docPart>
      <w:docPartPr>
        <w:name w:val="5D9BB1A5AF2DA54CAAE58DCF24DB4087"/>
        <w:category>
          <w:name w:val="General"/>
          <w:gallery w:val="placeholder"/>
        </w:category>
        <w:types>
          <w:type w:val="bbPlcHdr"/>
        </w:types>
        <w:behaviors>
          <w:behavior w:val="content"/>
        </w:behaviors>
        <w:guid w:val="{625C154D-7ACC-704F-92E3-01389E2C766F}"/>
      </w:docPartPr>
      <w:docPartBody>
        <w:p w:rsidR="00FF31A7" w:rsidRDefault="005C52C8" w:rsidP="005C52C8">
          <w:pPr>
            <w:pStyle w:val="5D9BB1A5AF2DA54CAAE58DCF24DB4087"/>
          </w:pPr>
          <w:r>
            <w:rPr>
              <w:noProof/>
              <w:webHidden/>
              <w:color w:val="000000"/>
            </w:rPr>
            <w:t>#</w:t>
          </w:r>
        </w:p>
      </w:docPartBody>
    </w:docPart>
    <w:docPart>
      <w:docPartPr>
        <w:name w:val="4C0F37E1AF2F6148ADCC9DD0ACF40C8B"/>
        <w:category>
          <w:name w:val="General"/>
          <w:gallery w:val="placeholder"/>
        </w:category>
        <w:types>
          <w:type w:val="bbPlcHdr"/>
        </w:types>
        <w:behaviors>
          <w:behavior w:val="content"/>
        </w:behaviors>
        <w:guid w:val="{0399B7A5-1004-4A4B-8896-A177D326AD1B}"/>
      </w:docPartPr>
      <w:docPartBody>
        <w:p w:rsidR="00FF31A7" w:rsidRDefault="005C52C8" w:rsidP="005C52C8">
          <w:pPr>
            <w:pStyle w:val="4C0F37E1AF2F6148ADCC9DD0ACF40C8B"/>
          </w:pPr>
          <w:r w:rsidRPr="00DC5C4E">
            <w:rPr>
              <w:rStyle w:val="Level3CharChar"/>
              <w:rFonts w:eastAsiaTheme="minorEastAsia"/>
            </w:rPr>
            <w:t>Subsection 3.3.b</w:t>
          </w:r>
        </w:p>
      </w:docPartBody>
    </w:docPart>
    <w:docPart>
      <w:docPartPr>
        <w:name w:val="01F7BA0423E58E4DA6A9DBAB77D0E74B"/>
        <w:category>
          <w:name w:val="General"/>
          <w:gallery w:val="placeholder"/>
        </w:category>
        <w:types>
          <w:type w:val="bbPlcHdr"/>
        </w:types>
        <w:behaviors>
          <w:behavior w:val="content"/>
        </w:behaviors>
        <w:guid w:val="{1F320913-D34A-7E4A-B1C6-064BF67F2634}"/>
      </w:docPartPr>
      <w:docPartBody>
        <w:p w:rsidR="00FF31A7" w:rsidRDefault="005C52C8" w:rsidP="005C52C8">
          <w:pPr>
            <w:pStyle w:val="01F7BA0423E58E4DA6A9DBAB77D0E74B"/>
          </w:pPr>
          <w:r>
            <w:rPr>
              <w:noProof/>
              <w:webHidden/>
              <w:color w:val="000000"/>
            </w:rPr>
            <w:t>#</w:t>
          </w:r>
        </w:p>
      </w:docPartBody>
    </w:docPart>
    <w:docPart>
      <w:docPartPr>
        <w:name w:val="73BAB660FB07B24E8137F8CA288C1611"/>
        <w:category>
          <w:name w:val="General"/>
          <w:gallery w:val="placeholder"/>
        </w:category>
        <w:types>
          <w:type w:val="bbPlcHdr"/>
        </w:types>
        <w:behaviors>
          <w:behavior w:val="content"/>
        </w:behaviors>
        <w:guid w:val="{8380F167-01A8-CE42-AC68-729D2367D1C7}"/>
      </w:docPartPr>
      <w:docPartBody>
        <w:p w:rsidR="00FF31A7" w:rsidRDefault="005C52C8" w:rsidP="005C52C8">
          <w:pPr>
            <w:pStyle w:val="73BAB660FB07B24E8137F8CA288C1611"/>
          </w:pPr>
          <w:r w:rsidRPr="00DC5C4E">
            <w:rPr>
              <w:rStyle w:val="Level3CharChar"/>
              <w:rFonts w:eastAsiaTheme="minorEastAsia"/>
            </w:rPr>
            <w:t>Subsection 3.3.c</w:t>
          </w:r>
        </w:p>
      </w:docPartBody>
    </w:docPart>
    <w:docPart>
      <w:docPartPr>
        <w:name w:val="1CA8347C51661244B71B62F942205B57"/>
        <w:category>
          <w:name w:val="General"/>
          <w:gallery w:val="placeholder"/>
        </w:category>
        <w:types>
          <w:type w:val="bbPlcHdr"/>
        </w:types>
        <w:behaviors>
          <w:behavior w:val="content"/>
        </w:behaviors>
        <w:guid w:val="{3F7D63F5-E0E7-6041-A0EA-1EBE1D516649}"/>
      </w:docPartPr>
      <w:docPartBody>
        <w:p w:rsidR="00FF31A7" w:rsidRDefault="005C52C8" w:rsidP="005C52C8">
          <w:pPr>
            <w:pStyle w:val="1CA8347C51661244B71B62F942205B57"/>
          </w:pPr>
          <w:r>
            <w:rPr>
              <w:noProof/>
              <w:webHidden/>
              <w:color w:val="00000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2C8"/>
    <w:rsid w:val="00405B9F"/>
    <w:rsid w:val="005C52C8"/>
    <w:rsid w:val="005D6F94"/>
    <w:rsid w:val="006A2BAD"/>
    <w:rsid w:val="00844555"/>
    <w:rsid w:val="008A3B41"/>
    <w:rsid w:val="00A24296"/>
    <w:rsid w:val="00DD7F93"/>
    <w:rsid w:val="00EE3F0B"/>
    <w:rsid w:val="00FF31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7F30A5DC604944A0F11F51CE5A2019">
    <w:name w:val="FA7F30A5DC604944A0F11F51CE5A2019"/>
  </w:style>
  <w:style w:type="paragraph" w:customStyle="1" w:styleId="6B81DF02F478F9408D4A30C5C9AB4E27">
    <w:name w:val="6B81DF02F478F9408D4A30C5C9AB4E27"/>
  </w:style>
  <w:style w:type="paragraph" w:customStyle="1" w:styleId="51F17A2AF269CC449BE9F14E9B60D5B7">
    <w:name w:val="51F17A2AF269CC449BE9F14E9B60D5B7"/>
  </w:style>
  <w:style w:type="paragraph" w:customStyle="1" w:styleId="873D5723C296CE45998F44B604454723">
    <w:name w:val="873D5723C296CE45998F44B604454723"/>
  </w:style>
  <w:style w:type="paragraph" w:customStyle="1" w:styleId="C15047CFD2775C4EB4670796ED3D0D43">
    <w:name w:val="C15047CFD2775C4EB4670796ED3D0D43"/>
  </w:style>
  <w:style w:type="paragraph" w:customStyle="1" w:styleId="4BD4F1C78F40F54B88280992E42B0690">
    <w:name w:val="4BD4F1C78F40F54B88280992E42B0690"/>
  </w:style>
  <w:style w:type="paragraph" w:customStyle="1" w:styleId="38C81FAFC96F544FA00F57F71CF2348B">
    <w:name w:val="38C81FAFC96F544FA00F57F71CF2348B"/>
  </w:style>
  <w:style w:type="paragraph" w:customStyle="1" w:styleId="C54A1F7B65B7324CACD9E3AB5830B7D3">
    <w:name w:val="C54A1F7B65B7324CACD9E3AB5830B7D3"/>
  </w:style>
  <w:style w:type="paragraph" w:customStyle="1" w:styleId="9315039B7D33F54589A85685F68B4828">
    <w:name w:val="9315039B7D33F54589A85685F68B4828"/>
  </w:style>
  <w:style w:type="paragraph" w:customStyle="1" w:styleId="11FC3965BF57594A85FAD1509C529EC2">
    <w:name w:val="11FC3965BF57594A85FAD1509C529EC2"/>
  </w:style>
  <w:style w:type="paragraph" w:customStyle="1" w:styleId="36478AAF93B09948B1162C42B977E030">
    <w:name w:val="36478AAF93B09948B1162C42B977E030"/>
  </w:style>
  <w:style w:type="paragraph" w:customStyle="1" w:styleId="E9E8D3B71662354C8B8E678F637C84D5">
    <w:name w:val="E9E8D3B71662354C8B8E678F637C84D5"/>
  </w:style>
  <w:style w:type="paragraph" w:customStyle="1" w:styleId="BA0072C7FE74D2458717D803B01BD832">
    <w:name w:val="BA0072C7FE74D2458717D803B01BD832"/>
  </w:style>
  <w:style w:type="paragraph" w:customStyle="1" w:styleId="0C5BA05223460D44870118F7FC8A2F32">
    <w:name w:val="0C5BA05223460D44870118F7FC8A2F32"/>
  </w:style>
  <w:style w:type="paragraph" w:customStyle="1" w:styleId="4FB4FF0FBDB9ED478CADA4D3FB5E4663">
    <w:name w:val="4FB4FF0FBDB9ED478CADA4D3FB5E4663"/>
  </w:style>
  <w:style w:type="paragraph" w:customStyle="1" w:styleId="E025AE54915DB54A8C373A40C65D0A12">
    <w:name w:val="E025AE54915DB54A8C373A40C65D0A12"/>
  </w:style>
  <w:style w:type="paragraph" w:customStyle="1" w:styleId="88A8FFC15FDC094DA45105708AA0D824">
    <w:name w:val="88A8FFC15FDC094DA45105708AA0D824"/>
  </w:style>
  <w:style w:type="paragraph" w:customStyle="1" w:styleId="3BF5659919CEE846B1CAB52A3F21F1E5">
    <w:name w:val="3BF5659919CEE846B1CAB52A3F21F1E5"/>
  </w:style>
  <w:style w:type="paragraph" w:customStyle="1" w:styleId="37C3EDB48679C04691A6604E58F3D058">
    <w:name w:val="37C3EDB48679C04691A6604E58F3D058"/>
  </w:style>
  <w:style w:type="paragraph" w:customStyle="1" w:styleId="E044C469E9FA4D42A693189455F293A0">
    <w:name w:val="E044C469E9FA4D42A693189455F293A0"/>
  </w:style>
  <w:style w:type="paragraph" w:customStyle="1" w:styleId="Level1">
    <w:name w:val="Level 1"/>
    <w:basedOn w:val="TOC1"/>
    <w:link w:val="Level1Char"/>
    <w:rsid w:val="005C52C8"/>
    <w:pPr>
      <w:tabs>
        <w:tab w:val="right" w:leader="dot" w:pos="8630"/>
      </w:tabs>
      <w:spacing w:before="120" w:after="120"/>
    </w:pPr>
    <w:rPr>
      <w:rFonts w:asciiTheme="majorHAnsi" w:eastAsia="Times New Roman" w:hAnsiTheme="majorHAnsi" w:cs="Times New Roman"/>
      <w:b/>
      <w:bCs/>
      <w:caps/>
      <w:sz w:val="20"/>
      <w:szCs w:val="20"/>
      <w:lang w:eastAsia="en-US"/>
    </w:rPr>
  </w:style>
  <w:style w:type="character" w:customStyle="1" w:styleId="Level1Char">
    <w:name w:val="Level 1 Char"/>
    <w:basedOn w:val="DefaultParagraphFont"/>
    <w:link w:val="Level1"/>
    <w:rsid w:val="005C52C8"/>
    <w:rPr>
      <w:rFonts w:asciiTheme="majorHAnsi" w:eastAsia="Times New Roman" w:hAnsiTheme="majorHAnsi" w:cs="Times New Roman"/>
      <w:b/>
      <w:bCs/>
      <w:caps/>
      <w:sz w:val="20"/>
      <w:szCs w:val="20"/>
      <w:lang w:eastAsia="en-US"/>
    </w:rPr>
  </w:style>
  <w:style w:type="paragraph" w:styleId="TOC1">
    <w:name w:val="toc 1"/>
    <w:basedOn w:val="Normal"/>
    <w:next w:val="Normal"/>
    <w:autoRedefine/>
    <w:uiPriority w:val="39"/>
    <w:semiHidden/>
    <w:unhideWhenUsed/>
    <w:rsid w:val="005C52C8"/>
    <w:pPr>
      <w:spacing w:after="100"/>
    </w:pPr>
  </w:style>
  <w:style w:type="paragraph" w:customStyle="1" w:styleId="8829F20E99902C448D616D6C45105EE6">
    <w:name w:val="8829F20E99902C448D616D6C45105EE6"/>
    <w:rsid w:val="005C52C8"/>
  </w:style>
  <w:style w:type="paragraph" w:customStyle="1" w:styleId="FE1CCC79D78BB347886A983660777D7C">
    <w:name w:val="FE1CCC79D78BB347886A983660777D7C"/>
    <w:rsid w:val="005C52C8"/>
  </w:style>
  <w:style w:type="paragraph" w:customStyle="1" w:styleId="Level2">
    <w:name w:val="Level 2"/>
    <w:basedOn w:val="TOC2"/>
    <w:link w:val="Level2Char"/>
    <w:rsid w:val="005C52C8"/>
    <w:pPr>
      <w:spacing w:after="0"/>
      <w:ind w:left="200"/>
    </w:pPr>
    <w:rPr>
      <w:rFonts w:asciiTheme="majorHAnsi" w:eastAsia="Times New Roman" w:hAnsiTheme="majorHAnsi" w:cs="Times New Roman"/>
      <w:smallCaps/>
      <w:sz w:val="20"/>
      <w:szCs w:val="20"/>
      <w:lang w:eastAsia="en-US"/>
    </w:rPr>
  </w:style>
  <w:style w:type="character" w:customStyle="1" w:styleId="Level2Char">
    <w:name w:val="Level 2 Char"/>
    <w:basedOn w:val="DefaultParagraphFont"/>
    <w:link w:val="Level2"/>
    <w:rsid w:val="005C52C8"/>
    <w:rPr>
      <w:rFonts w:asciiTheme="majorHAnsi" w:eastAsia="Times New Roman" w:hAnsiTheme="majorHAnsi" w:cs="Times New Roman"/>
      <w:smallCaps/>
      <w:sz w:val="20"/>
      <w:szCs w:val="20"/>
      <w:lang w:eastAsia="en-US"/>
    </w:rPr>
  </w:style>
  <w:style w:type="paragraph" w:styleId="TOC2">
    <w:name w:val="toc 2"/>
    <w:basedOn w:val="Normal"/>
    <w:next w:val="Normal"/>
    <w:autoRedefine/>
    <w:uiPriority w:val="39"/>
    <w:semiHidden/>
    <w:unhideWhenUsed/>
    <w:rsid w:val="005C52C8"/>
    <w:pPr>
      <w:spacing w:after="100"/>
      <w:ind w:left="240"/>
    </w:pPr>
  </w:style>
  <w:style w:type="paragraph" w:customStyle="1" w:styleId="2AAF748489B7C249B3A344B63CB7EBED">
    <w:name w:val="2AAF748489B7C249B3A344B63CB7EBED"/>
    <w:rsid w:val="005C52C8"/>
  </w:style>
  <w:style w:type="paragraph" w:customStyle="1" w:styleId="1050D99561F16F499CA770C6F57567F4">
    <w:name w:val="1050D99561F16F499CA770C6F57567F4"/>
    <w:rsid w:val="005C52C8"/>
  </w:style>
  <w:style w:type="paragraph" w:customStyle="1" w:styleId="Level3">
    <w:name w:val="Level 3"/>
    <w:basedOn w:val="TOC3"/>
    <w:link w:val="Level3CharChar"/>
    <w:rsid w:val="005C52C8"/>
    <w:pPr>
      <w:spacing w:after="0"/>
      <w:ind w:left="400"/>
    </w:pPr>
    <w:rPr>
      <w:rFonts w:asciiTheme="majorHAnsi" w:eastAsia="Times New Roman" w:hAnsiTheme="majorHAnsi" w:cs="Times New Roman"/>
      <w:i/>
      <w:iCs/>
      <w:sz w:val="20"/>
      <w:szCs w:val="20"/>
      <w:lang w:eastAsia="en-US"/>
    </w:rPr>
  </w:style>
  <w:style w:type="character" w:customStyle="1" w:styleId="Level3CharChar">
    <w:name w:val="Level 3 Char Char"/>
    <w:basedOn w:val="DefaultParagraphFont"/>
    <w:link w:val="Level3"/>
    <w:rsid w:val="005C52C8"/>
    <w:rPr>
      <w:rFonts w:asciiTheme="majorHAnsi" w:eastAsia="Times New Roman" w:hAnsiTheme="majorHAnsi" w:cs="Times New Roman"/>
      <w:i/>
      <w:iCs/>
      <w:sz w:val="20"/>
      <w:szCs w:val="20"/>
      <w:lang w:eastAsia="en-US"/>
    </w:rPr>
  </w:style>
  <w:style w:type="paragraph" w:styleId="TOC3">
    <w:name w:val="toc 3"/>
    <w:basedOn w:val="Normal"/>
    <w:next w:val="Normal"/>
    <w:autoRedefine/>
    <w:uiPriority w:val="39"/>
    <w:semiHidden/>
    <w:unhideWhenUsed/>
    <w:rsid w:val="005C52C8"/>
    <w:pPr>
      <w:spacing w:after="100"/>
      <w:ind w:left="480"/>
    </w:pPr>
  </w:style>
  <w:style w:type="paragraph" w:customStyle="1" w:styleId="51614C5752E76E42A4ED09867472240D">
    <w:name w:val="51614C5752E76E42A4ED09867472240D"/>
    <w:rsid w:val="005C52C8"/>
  </w:style>
  <w:style w:type="paragraph" w:customStyle="1" w:styleId="05C56747161AF942928E07991CC72794">
    <w:name w:val="05C56747161AF942928E07991CC72794"/>
    <w:rsid w:val="005C52C8"/>
  </w:style>
  <w:style w:type="paragraph" w:customStyle="1" w:styleId="A463D9C82EBB884483C365067C56F657">
    <w:name w:val="A463D9C82EBB884483C365067C56F657"/>
    <w:rsid w:val="005C52C8"/>
  </w:style>
  <w:style w:type="paragraph" w:customStyle="1" w:styleId="BF2EA977274EC34CBD18979E5D12AF22">
    <w:name w:val="BF2EA977274EC34CBD18979E5D12AF22"/>
    <w:rsid w:val="005C52C8"/>
  </w:style>
  <w:style w:type="paragraph" w:customStyle="1" w:styleId="4452661F499A264A95FD1A8C532BBB59">
    <w:name w:val="4452661F499A264A95FD1A8C532BBB59"/>
    <w:rsid w:val="005C52C8"/>
  </w:style>
  <w:style w:type="paragraph" w:customStyle="1" w:styleId="AD34AD4D1E8BE04B8ECA7270759CE79A">
    <w:name w:val="AD34AD4D1E8BE04B8ECA7270759CE79A"/>
    <w:rsid w:val="005C52C8"/>
  </w:style>
  <w:style w:type="paragraph" w:customStyle="1" w:styleId="44B5BB2671A86F41AB7516E3C8FE8F8F">
    <w:name w:val="44B5BB2671A86F41AB7516E3C8FE8F8F"/>
    <w:rsid w:val="005C52C8"/>
  </w:style>
  <w:style w:type="paragraph" w:customStyle="1" w:styleId="0EEBE94C83DCC249A9F8B0FA4D38A245">
    <w:name w:val="0EEBE94C83DCC249A9F8B0FA4D38A245"/>
    <w:rsid w:val="005C52C8"/>
  </w:style>
  <w:style w:type="paragraph" w:customStyle="1" w:styleId="A315C6C28A831E48B4D79F378B08F644">
    <w:name w:val="A315C6C28A831E48B4D79F378B08F644"/>
    <w:rsid w:val="005C52C8"/>
  </w:style>
  <w:style w:type="paragraph" w:customStyle="1" w:styleId="9F98E801C9484C4D8CE2CFF6E2CA2502">
    <w:name w:val="9F98E801C9484C4D8CE2CFF6E2CA2502"/>
    <w:rsid w:val="005C52C8"/>
  </w:style>
  <w:style w:type="paragraph" w:customStyle="1" w:styleId="AAD6E2593D187F4F8FBABDFBC3602DB7">
    <w:name w:val="AAD6E2593D187F4F8FBABDFBC3602DB7"/>
    <w:rsid w:val="005C52C8"/>
  </w:style>
  <w:style w:type="paragraph" w:customStyle="1" w:styleId="2919A5B9674F3F4383C59DBD81B11DF5">
    <w:name w:val="2919A5B9674F3F4383C59DBD81B11DF5"/>
    <w:rsid w:val="005C52C8"/>
  </w:style>
  <w:style w:type="paragraph" w:customStyle="1" w:styleId="E3F19D8BF310D741A3CABFAD5381A0A2">
    <w:name w:val="E3F19D8BF310D741A3CABFAD5381A0A2"/>
    <w:rsid w:val="005C52C8"/>
  </w:style>
  <w:style w:type="paragraph" w:customStyle="1" w:styleId="DF5E003AB2FB124D881E35A6F5EC12E3">
    <w:name w:val="DF5E003AB2FB124D881E35A6F5EC12E3"/>
    <w:rsid w:val="005C52C8"/>
  </w:style>
  <w:style w:type="paragraph" w:customStyle="1" w:styleId="EA841576E3C12F439B70D62583F4AB04">
    <w:name w:val="EA841576E3C12F439B70D62583F4AB04"/>
    <w:rsid w:val="005C52C8"/>
  </w:style>
  <w:style w:type="paragraph" w:customStyle="1" w:styleId="3F228832A9A75F449BE6E36214EF6E6C">
    <w:name w:val="3F228832A9A75F449BE6E36214EF6E6C"/>
    <w:rsid w:val="005C52C8"/>
  </w:style>
  <w:style w:type="paragraph" w:customStyle="1" w:styleId="72FED90A9BA1FA49AD2B13686DC6CBBB">
    <w:name w:val="72FED90A9BA1FA49AD2B13686DC6CBBB"/>
    <w:rsid w:val="005C52C8"/>
  </w:style>
  <w:style w:type="paragraph" w:customStyle="1" w:styleId="33CAB43375E1D94BB97ED010B8B8BC61">
    <w:name w:val="33CAB43375E1D94BB97ED010B8B8BC61"/>
    <w:rsid w:val="005C52C8"/>
  </w:style>
  <w:style w:type="paragraph" w:customStyle="1" w:styleId="A192435BF6B5F04C89B58B66ABC4E2B3">
    <w:name w:val="A192435BF6B5F04C89B58B66ABC4E2B3"/>
    <w:rsid w:val="005C52C8"/>
  </w:style>
  <w:style w:type="paragraph" w:customStyle="1" w:styleId="E397C23F8FCDD8498CCECFB667C92952">
    <w:name w:val="E397C23F8FCDD8498CCECFB667C92952"/>
    <w:rsid w:val="005C52C8"/>
  </w:style>
  <w:style w:type="paragraph" w:customStyle="1" w:styleId="8D37A0510FD8B446B5DB5289D12DFE20">
    <w:name w:val="8D37A0510FD8B446B5DB5289D12DFE20"/>
    <w:rsid w:val="005C52C8"/>
  </w:style>
  <w:style w:type="paragraph" w:customStyle="1" w:styleId="6C7A3E3A94509142BAF03AF10636429B">
    <w:name w:val="6C7A3E3A94509142BAF03AF10636429B"/>
    <w:rsid w:val="005C52C8"/>
  </w:style>
  <w:style w:type="paragraph" w:customStyle="1" w:styleId="0E858779BBE8CC469CEB70B86B3AA759">
    <w:name w:val="0E858779BBE8CC469CEB70B86B3AA759"/>
    <w:rsid w:val="005C52C8"/>
  </w:style>
  <w:style w:type="paragraph" w:customStyle="1" w:styleId="B0D097D6509617439F05C2E32A6F9D2D">
    <w:name w:val="B0D097D6509617439F05C2E32A6F9D2D"/>
    <w:rsid w:val="005C52C8"/>
  </w:style>
  <w:style w:type="paragraph" w:customStyle="1" w:styleId="F83E1282A0D69C49890245480E5C8555">
    <w:name w:val="F83E1282A0D69C49890245480E5C8555"/>
    <w:rsid w:val="005C52C8"/>
  </w:style>
  <w:style w:type="paragraph" w:customStyle="1" w:styleId="02879E4F21CECD468294F235A27F917E">
    <w:name w:val="02879E4F21CECD468294F235A27F917E"/>
    <w:rsid w:val="005C52C8"/>
  </w:style>
  <w:style w:type="paragraph" w:customStyle="1" w:styleId="CFA53E8CE3273B48A65EA8D12E9995CB">
    <w:name w:val="CFA53E8CE3273B48A65EA8D12E9995CB"/>
    <w:rsid w:val="005C52C8"/>
  </w:style>
  <w:style w:type="paragraph" w:customStyle="1" w:styleId="7CC02B3C22722D42802C4BBE6A1A7258">
    <w:name w:val="7CC02B3C22722D42802C4BBE6A1A7258"/>
    <w:rsid w:val="005C52C8"/>
  </w:style>
  <w:style w:type="paragraph" w:customStyle="1" w:styleId="B9BA7E69A7122A4284D12F4C17F7F3E1">
    <w:name w:val="B9BA7E69A7122A4284D12F4C17F7F3E1"/>
    <w:rsid w:val="005C52C8"/>
  </w:style>
  <w:style w:type="paragraph" w:customStyle="1" w:styleId="A2F464681248DA4E8CDA872D24171697">
    <w:name w:val="A2F464681248DA4E8CDA872D24171697"/>
    <w:rsid w:val="005C52C8"/>
  </w:style>
  <w:style w:type="paragraph" w:customStyle="1" w:styleId="ABDD5DBB3EDFF64D826ED3C3719C3837">
    <w:name w:val="ABDD5DBB3EDFF64D826ED3C3719C3837"/>
    <w:rsid w:val="005C52C8"/>
  </w:style>
  <w:style w:type="paragraph" w:customStyle="1" w:styleId="28F99B9465530B49BAABADA1F097F60D">
    <w:name w:val="28F99B9465530B49BAABADA1F097F60D"/>
    <w:rsid w:val="005C52C8"/>
  </w:style>
  <w:style w:type="paragraph" w:customStyle="1" w:styleId="204E37016B6E4B48BE7B7A3E992AC168">
    <w:name w:val="204E37016B6E4B48BE7B7A3E992AC168"/>
    <w:rsid w:val="005C52C8"/>
  </w:style>
  <w:style w:type="paragraph" w:customStyle="1" w:styleId="5D9BB1A5AF2DA54CAAE58DCF24DB4087">
    <w:name w:val="5D9BB1A5AF2DA54CAAE58DCF24DB4087"/>
    <w:rsid w:val="005C52C8"/>
  </w:style>
  <w:style w:type="paragraph" w:customStyle="1" w:styleId="4C0F37E1AF2F6148ADCC9DD0ACF40C8B">
    <w:name w:val="4C0F37E1AF2F6148ADCC9DD0ACF40C8B"/>
    <w:rsid w:val="005C52C8"/>
  </w:style>
  <w:style w:type="paragraph" w:customStyle="1" w:styleId="01F7BA0423E58E4DA6A9DBAB77D0E74B">
    <w:name w:val="01F7BA0423E58E4DA6A9DBAB77D0E74B"/>
    <w:rsid w:val="005C52C8"/>
  </w:style>
  <w:style w:type="paragraph" w:customStyle="1" w:styleId="73BAB660FB07B24E8137F8CA288C1611">
    <w:name w:val="73BAB660FB07B24E8137F8CA288C1611"/>
    <w:rsid w:val="005C52C8"/>
  </w:style>
  <w:style w:type="paragraph" w:customStyle="1" w:styleId="1CA8347C51661244B71B62F942205B57">
    <w:name w:val="1CA8347C51661244B71B62F942205B57"/>
    <w:rsid w:val="005C52C8"/>
  </w:style>
  <w:style w:type="paragraph" w:customStyle="1" w:styleId="9E28214C6812F5469E2543BCC745B937">
    <w:name w:val="9E28214C6812F5469E2543BCC745B937"/>
    <w:rsid w:val="005C52C8"/>
  </w:style>
  <w:style w:type="paragraph" w:customStyle="1" w:styleId="149670DA56878A4395EEA87E316424BF">
    <w:name w:val="149670DA56878A4395EEA87E316424BF"/>
    <w:rsid w:val="005C52C8"/>
  </w:style>
  <w:style w:type="paragraph" w:customStyle="1" w:styleId="7129C5DFB400B04D8010CA94A5E0E931">
    <w:name w:val="7129C5DFB400B04D8010CA94A5E0E931"/>
    <w:rsid w:val="005C52C8"/>
  </w:style>
  <w:style w:type="paragraph" w:customStyle="1" w:styleId="C3647942C7DCF146BEF861A2345F682A">
    <w:name w:val="C3647942C7DCF146BEF861A2345F682A"/>
    <w:rsid w:val="005C52C8"/>
  </w:style>
  <w:style w:type="paragraph" w:customStyle="1" w:styleId="9D29209A79318147B8FBABC8D155B0B1">
    <w:name w:val="9D29209A79318147B8FBABC8D155B0B1"/>
    <w:rsid w:val="005C5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{BFC38943-10D7-F74D-B603-E1BEAEEAAC01}tf10263529.dotx</Template>
  <TotalTime>466</TotalTime>
  <Pages>17</Pages>
  <Words>2235</Words>
  <Characters>12745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m7</dc:creator>
  <cp:keywords>A FAREWELL TO KINGS</cp:keywords>
  <dc:description>Blackfhyre</dc:description>
  <cp:lastModifiedBy>m7</cp:lastModifiedBy>
  <cp:revision>76</cp:revision>
  <dcterms:created xsi:type="dcterms:W3CDTF">2019-06-04T12:42:00Z</dcterms:created>
  <dcterms:modified xsi:type="dcterms:W3CDTF">2019-06-13T14:06:00Z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448;#zwd140;#79;#tpl120;#95;#zwd120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v-shbahu@microsoft.com</vt:lpwstr>
  </property>
  <property fmtid="{D5CDD505-2E9C-101B-9397-08002B2CF9AE}" pid="13" name="MSIP_Label_f42aa342-8706-4288-bd11-ebb85995028c_SetDate">
    <vt:lpwstr>2018-01-17T06:16:25.4475756Z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